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CA" w:rsidRDefault="00B16E29" w:rsidP="00962C7E">
      <w:pPr>
        <w:pStyle w:val="Sumrio1"/>
      </w:pPr>
      <w:r w:rsidRPr="0044351E">
        <w:rPr>
          <w:snapToGrid/>
        </w:rPr>
        <w:drawing>
          <wp:inline distT="0" distB="0" distL="0" distR="0">
            <wp:extent cx="5560695" cy="106045"/>
            <wp:effectExtent l="0" t="0" r="0" b="0"/>
            <wp:docPr id="1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CA" w:rsidRDefault="003E11CA" w:rsidP="00962C7E">
      <w:pPr>
        <w:pStyle w:val="Sumrio1"/>
      </w:pPr>
    </w:p>
    <w:p w:rsidR="00D4255F" w:rsidRDefault="00B16E29" w:rsidP="00962C7E">
      <w:pPr>
        <w:pStyle w:val="Sumrio1"/>
      </w:pPr>
      <w: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posOffset>-142875</wp:posOffset>
            </wp:positionH>
            <wp:positionV relativeFrom="margin">
              <wp:posOffset>-57150</wp:posOffset>
            </wp:positionV>
            <wp:extent cx="5762625" cy="1209675"/>
            <wp:effectExtent l="0" t="0" r="0" b="0"/>
            <wp:wrapSquare wrapText="bothSides"/>
            <wp:docPr id="15" name="Imagem 78" descr="logo_trabalh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8" descr="logo_trabalho_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4AA" w:rsidRDefault="006D64AA" w:rsidP="006D64AA"/>
    <w:p w:rsidR="006D64AA" w:rsidRDefault="00B16E29" w:rsidP="00962C7E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2562225</wp:posOffset>
                </wp:positionV>
                <wp:extent cx="5760085" cy="685800"/>
                <wp:effectExtent l="0" t="0" r="0" b="0"/>
                <wp:wrapSquare wrapText="bothSides"/>
                <wp:docPr id="3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140A" w:rsidRPr="009A28B0" w:rsidRDefault="0068140A" w:rsidP="003E11CA">
                            <w:pPr>
                              <w:pStyle w:val="NomedoAutoreCurso"/>
                              <w:rPr>
                                <w:rFonts w:cs="Arial"/>
                                <w:color w:val="000000"/>
                                <w:szCs w:val="28"/>
                              </w:rPr>
                            </w:pPr>
                            <w:bookmarkStart w:id="0" w:name="_Hlk6827961"/>
                            <w:bookmarkEnd w:id="0"/>
                            <w:r w:rsidRPr="009A28B0">
                              <w:rPr>
                                <w:rFonts w:cs="Arial"/>
                                <w:color w:val="000000"/>
                                <w:szCs w:val="28"/>
                              </w:rPr>
                              <w:t>Sistema de Ensino Presencial Conectado</w:t>
                            </w:r>
                          </w:p>
                          <w:p w:rsidR="0068140A" w:rsidRDefault="0068140A" w:rsidP="003E11CA">
                            <w:pPr>
                              <w:pStyle w:val="NomedoAutoreCurso"/>
                            </w:pPr>
                            <w:r>
                              <w:t>Superior em Tecnologia em Análise e desenvolvimento de sistemas</w:t>
                            </w:r>
                          </w:p>
                          <w:p w:rsidR="0068140A" w:rsidRPr="00D4255F" w:rsidRDefault="0068140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201.7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" o:allowoverlap="f" stroked="f">
                <v:path arrowok="t"/>
                <v:textbox inset="0,,0,0">
                  <w:txbxContent>
                    <w:p w:rsidR="0068140A" w:rsidRPr="009A28B0" w:rsidRDefault="0068140A" w:rsidP="003E11CA">
                      <w:pPr>
                        <w:pStyle w:val="NomedoAutoreCurso"/>
                        <w:rPr>
                          <w:rFonts w:cs="Arial"/>
                          <w:color w:val="000000"/>
                          <w:szCs w:val="28"/>
                        </w:rPr>
                      </w:pPr>
                      <w:bookmarkStart w:id="1" w:name="_Hlk6827961"/>
                      <w:bookmarkEnd w:id="1"/>
                      <w:r w:rsidRPr="009A28B0">
                        <w:rPr>
                          <w:rFonts w:cs="Arial"/>
                          <w:color w:val="000000"/>
                          <w:szCs w:val="28"/>
                        </w:rPr>
                        <w:t>Sistema de Ensino Presencial Conectado</w:t>
                      </w:r>
                    </w:p>
                    <w:p w:rsidR="0068140A" w:rsidRDefault="0068140A" w:rsidP="003E11CA">
                      <w:pPr>
                        <w:pStyle w:val="NomedoAutoreCurso"/>
                      </w:pPr>
                      <w:r>
                        <w:t>Superior em Tecnologia em Análise e desenvolvimento de sistemas</w:t>
                      </w:r>
                    </w:p>
                    <w:p w:rsidR="0068140A" w:rsidRPr="00D4255F" w:rsidRDefault="0068140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B16E29" w:rsidP="006D64AA">
      <w:r w:rsidRPr="00D71E38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3124200</wp:posOffset>
                </wp:positionV>
                <wp:extent cx="5760085" cy="2021840"/>
                <wp:effectExtent l="0" t="0" r="0" b="0"/>
                <wp:wrapNone/>
                <wp:docPr id="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4C75ED">
                            <w:pPr>
                              <w:pStyle w:val="NomedoAutoreCurso"/>
                              <w:jc w:val="both"/>
                            </w:pPr>
                          </w:p>
                          <w:p w:rsidR="0068140A" w:rsidRDefault="0068140A" w:rsidP="004C75ED">
                            <w:pPr>
                              <w:pStyle w:val="NomedoAutoreCurso"/>
                            </w:pPr>
                          </w:p>
                          <w:p w:rsidR="0068140A" w:rsidRDefault="0068140A" w:rsidP="004C75ED">
                            <w:pPr>
                              <w:pStyle w:val="NomedoAutoreCurso"/>
                            </w:pPr>
                            <w:r>
                              <w:t>ALUNO</w:t>
                            </w: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  <w:p w:rsidR="0068140A" w:rsidRDefault="0068140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left:0;text-align:left;margin-left:85.05pt;margin-top:246pt;width:453.55pt;height:159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" o:allowoverlap="f" stroked="f">
                <v:path arrowok="t"/>
                <v:textbox inset="0,0,0,0">
                  <w:txbxContent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4C75ED">
                      <w:pPr>
                        <w:pStyle w:val="NomedoAutoreCurso"/>
                        <w:jc w:val="both"/>
                      </w:pPr>
                    </w:p>
                    <w:p w:rsidR="0068140A" w:rsidRDefault="0068140A" w:rsidP="004C75ED">
                      <w:pPr>
                        <w:pStyle w:val="NomedoAutoreCurso"/>
                      </w:pPr>
                    </w:p>
                    <w:p w:rsidR="0068140A" w:rsidRDefault="0068140A" w:rsidP="004C75ED">
                      <w:pPr>
                        <w:pStyle w:val="NomedoAutoreCurso"/>
                      </w:pPr>
                      <w:r>
                        <w:t>ALUNO</w:t>
                      </w: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  <w:p w:rsidR="0068140A" w:rsidRDefault="0068140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B16E29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3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140A" w:rsidRDefault="0068140A" w:rsidP="006D64AA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 w:rsidRPr="00962C7E">
                              <w:rPr>
                                <w:b/>
                                <w:caps/>
                                <w:sz w:val="32"/>
                                <w:szCs w:val="20"/>
                              </w:rPr>
                              <w:t>Sistema Zer@Dengue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" o:allowoverlap="f" stroked="f">
                <v:path arrowok="t"/>
                <v:textbox inset="0,0,0,0">
                  <w:txbxContent>
                    <w:p w:rsidR="0068140A" w:rsidRDefault="0068140A" w:rsidP="006D64AA">
                      <w:pPr>
                        <w:pStyle w:val="SubttulodoTrabalho"/>
                        <w:rPr>
                          <w:szCs w:val="32"/>
                        </w:rPr>
                      </w:pPr>
                      <w:r w:rsidRPr="00962C7E">
                        <w:rPr>
                          <w:b/>
                          <w:caps/>
                          <w:sz w:val="32"/>
                          <w:szCs w:val="20"/>
                        </w:rPr>
                        <w:t>Sistema Zer@Dengue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>
      <w:pPr>
        <w:pStyle w:val="SubttulodoTrabalho"/>
      </w:pP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452340" w:rsidRDefault="00452340" w:rsidP="00452340">
      <w:pPr>
        <w:pStyle w:val="Sumrio1"/>
      </w:pPr>
      <w:r>
        <w:t xml:space="preserve">  POLO – UF   </w:t>
      </w:r>
    </w:p>
    <w:p w:rsidR="00452340" w:rsidRPr="00691179" w:rsidRDefault="00452340" w:rsidP="00452340">
      <w:pPr>
        <w:pStyle w:val="Sumrio1"/>
      </w:pPr>
      <w:r>
        <w:t>2020</w:t>
      </w:r>
    </w:p>
    <w:p w:rsidR="00691179" w:rsidRPr="00691179" w:rsidRDefault="00691179" w:rsidP="00962C7E">
      <w:pPr>
        <w:pStyle w:val="Sumrio1"/>
      </w:pPr>
    </w:p>
    <w:p w:rsidR="006D64AA" w:rsidRDefault="006D64AA" w:rsidP="006D64AA"/>
    <w:p w:rsidR="006D64AA" w:rsidRDefault="00B16E29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>
                <wp:simplePos x="0" y="0"/>
                <wp:positionH relativeFrom="margin">
                  <wp:align>right</wp:align>
                </wp:positionH>
                <wp:positionV relativeFrom="margin">
                  <wp:posOffset>8254365</wp:posOffset>
                </wp:positionV>
                <wp:extent cx="5760085" cy="638175"/>
                <wp:effectExtent l="0" t="0" r="0" b="9525"/>
                <wp:wrapSquare wrapText="bothSides"/>
                <wp:docPr id="3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140A" w:rsidRDefault="0068140A" w:rsidP="006D64AA">
                            <w:pPr>
                              <w:pStyle w:val="LocaleAnodeEntrega"/>
                            </w:pPr>
                          </w:p>
                          <w:p w:rsidR="0068140A" w:rsidRDefault="0068140A" w:rsidP="00452340">
                            <w:pPr>
                              <w:pStyle w:val="Sumrio1"/>
                            </w:pPr>
                            <w:r>
                              <w:t xml:space="preserve">POLO – UF   </w:t>
                            </w:r>
                          </w:p>
                          <w:p w:rsidR="0068140A" w:rsidRPr="00691179" w:rsidRDefault="0068140A" w:rsidP="00452340">
                            <w:pPr>
                              <w:pStyle w:val="Sumrio1"/>
                            </w:pPr>
                            <w:r>
                              <w:t>2020</w:t>
                            </w:r>
                          </w:p>
                          <w:p w:rsidR="0068140A" w:rsidRDefault="0068140A" w:rsidP="006D64AA">
                            <w:pPr>
                              <w:pStyle w:val="LocaleAnodeEntrega"/>
                            </w:pPr>
                          </w:p>
                          <w:p w:rsidR="0068140A" w:rsidRDefault="0068140A" w:rsidP="006D64AA">
                            <w:pPr>
                              <w:pStyle w:val="LocaleAnodeEntrega"/>
                            </w:pPr>
                          </w:p>
                          <w:p w:rsidR="0068140A" w:rsidRDefault="0068140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9" type="#_x0000_t202" style="position:absolute;left:0;text-align:left;margin-left:402.35pt;margin-top:649.95pt;width:453.55pt;height:50.25pt;z-index:-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" o:allowoverlap="f" stroked="f">
                <v:path arrowok="t"/>
                <v:textbox inset="0,0,0,0">
                  <w:txbxContent>
                    <w:p w:rsidR="0068140A" w:rsidRDefault="0068140A" w:rsidP="006D64AA">
                      <w:pPr>
                        <w:pStyle w:val="LocaleAnodeEntrega"/>
                      </w:pPr>
                    </w:p>
                    <w:p w:rsidR="0068140A" w:rsidRDefault="0068140A" w:rsidP="00452340">
                      <w:pPr>
                        <w:pStyle w:val="Sumrio1"/>
                      </w:pPr>
                      <w:r>
                        <w:t xml:space="preserve">POLO – UF   </w:t>
                      </w:r>
                    </w:p>
                    <w:p w:rsidR="0068140A" w:rsidRPr="00691179" w:rsidRDefault="0068140A" w:rsidP="00452340">
                      <w:pPr>
                        <w:pStyle w:val="Sumrio1"/>
                      </w:pPr>
                      <w:r>
                        <w:t>2020</w:t>
                      </w:r>
                    </w:p>
                    <w:p w:rsidR="0068140A" w:rsidRDefault="0068140A" w:rsidP="006D64AA">
                      <w:pPr>
                        <w:pStyle w:val="LocaleAnodeEntrega"/>
                      </w:pPr>
                    </w:p>
                    <w:p w:rsidR="0068140A" w:rsidRDefault="0068140A" w:rsidP="006D64AA">
                      <w:pPr>
                        <w:pStyle w:val="LocaleAnodeEntrega"/>
                      </w:pPr>
                    </w:p>
                    <w:p w:rsidR="0068140A" w:rsidRDefault="0068140A" w:rsidP="006D64AA"/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:rsidR="006D64AA" w:rsidRDefault="006D64AA" w:rsidP="00962C7E">
      <w:pPr>
        <w:pStyle w:val="Sumrio1"/>
      </w:pPr>
    </w:p>
    <w:p w:rsidR="006D64AA" w:rsidRDefault="006D64AA" w:rsidP="006D64AA"/>
    <w:p w:rsidR="006722CE" w:rsidRDefault="006722CE"/>
    <w:p w:rsidR="006722CE" w:rsidRDefault="00B16E29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927735</wp:posOffset>
                </wp:positionV>
                <wp:extent cx="5760085" cy="2694305"/>
                <wp:effectExtent l="0" t="0" r="0" b="0"/>
                <wp:wrapSquare wrapText="bothSides"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140A" w:rsidRDefault="0068140A" w:rsidP="00ED5DFF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Pr="00A5496F" w:rsidRDefault="0068140A" w:rsidP="00962C7E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ALUNO</w:t>
                            </w: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  <w:p w:rsidR="0068140A" w:rsidRDefault="0068140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402.35pt;margin-top:73.05pt;width:453.55pt;height:212.15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" o:allowoverlap="f" stroked="f">
                <v:path arrowok="t"/>
                <v:textbox inset="0,0,0,0">
                  <w:txbxContent>
                    <w:p w:rsidR="0068140A" w:rsidRDefault="0068140A" w:rsidP="00ED5DFF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Pr="00A5496F" w:rsidRDefault="0068140A" w:rsidP="00962C7E"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ALUNO</w:t>
                      </w: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  <w:p w:rsidR="0068140A" w:rsidRDefault="0068140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:rsidR="006722CE" w:rsidRDefault="006722CE"/>
    <w:p w:rsidR="00746005" w:rsidRPr="006F6403" w:rsidRDefault="00746005" w:rsidP="00746005">
      <w:pPr>
        <w:pStyle w:val="SubttulodoTrabalho"/>
        <w:rPr>
          <w:szCs w:val="32"/>
        </w:rPr>
      </w:pPr>
      <w:r>
        <w:rPr>
          <w:szCs w:val="32"/>
        </w:rPr>
        <w:t>Utilizando tecnologias atuais e modernas para sistemas delivery</w: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B16E29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140A" w:rsidRDefault="0068140A" w:rsidP="00962C7E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 w:rsidRPr="00962C7E">
                              <w:rPr>
                                <w:b/>
                                <w:caps/>
                                <w:sz w:val="32"/>
                                <w:szCs w:val="20"/>
                              </w:rPr>
                              <w:t>Sistema Zer@Dengue</w:t>
                            </w:r>
                          </w:p>
                          <w:p w:rsidR="0068140A" w:rsidRDefault="0068140A" w:rsidP="006A034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:rsidR="0068140A" w:rsidRPr="00746005" w:rsidRDefault="0068140A" w:rsidP="00746005">
                            <w:pPr>
                              <w:pStyle w:val="SubttulodoTrabalho"/>
                            </w:pPr>
                          </w:p>
                          <w:p w:rsidR="0068140A" w:rsidRPr="00746005" w:rsidRDefault="0068140A" w:rsidP="00746005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" o:allowoverlap="f" stroked="f">
                <v:path arrowok="t"/>
                <v:textbox inset="0,0,0,0">
                  <w:txbxContent>
                    <w:p w:rsidR="0068140A" w:rsidRDefault="0068140A" w:rsidP="00962C7E">
                      <w:pPr>
                        <w:pStyle w:val="SubttulodoTrabalho"/>
                        <w:rPr>
                          <w:szCs w:val="32"/>
                        </w:rPr>
                      </w:pPr>
                      <w:r w:rsidRPr="00962C7E">
                        <w:rPr>
                          <w:b/>
                          <w:caps/>
                          <w:sz w:val="32"/>
                          <w:szCs w:val="20"/>
                        </w:rPr>
                        <w:t>Sistema Zer@Dengue</w:t>
                      </w:r>
                    </w:p>
                    <w:p w:rsidR="0068140A" w:rsidRDefault="0068140A" w:rsidP="006A034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:rsidR="0068140A" w:rsidRPr="00746005" w:rsidRDefault="0068140A" w:rsidP="00746005">
                      <w:pPr>
                        <w:pStyle w:val="SubttulodoTrabalho"/>
                      </w:pPr>
                    </w:p>
                    <w:p w:rsidR="0068140A" w:rsidRPr="00746005" w:rsidRDefault="0068140A" w:rsidP="00746005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9F0FC3" w:rsidRDefault="00B16E29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40A" w:rsidRPr="007E5F82" w:rsidRDefault="0068140A" w:rsidP="00962C7E">
                            <w:pPr>
                              <w:pStyle w:val="NaturezadoTrabalho"/>
                              <w:rPr>
                                <w:color w:val="FF0000"/>
                              </w:rPr>
                            </w:pPr>
                            <w:r w:rsidRPr="007E5F82">
                              <w:rPr>
                                <w:color w:val="FF0000"/>
                              </w:rPr>
                              <w:t>Trabalho de produção textual interdisciplinar individual apresentado à Universidade Pitágoras UNOPAR, como requisito parcial para a obtenção de média semestral nas disciplinas de XXXXXXXXXX.</w:t>
                            </w:r>
                          </w:p>
                          <w:p w:rsidR="0068140A" w:rsidRPr="007E5F82" w:rsidRDefault="0068140A" w:rsidP="00962C7E">
                            <w:pPr>
                              <w:pStyle w:val="NaturezadoTrabalho"/>
                              <w:rPr>
                                <w:color w:val="FF0000"/>
                              </w:rPr>
                            </w:pPr>
                          </w:p>
                          <w:p w:rsidR="0068140A" w:rsidRPr="007E5F82" w:rsidRDefault="0068140A" w:rsidP="00962C7E">
                            <w:pPr>
                              <w:pStyle w:val="NaturezadoTrabalho"/>
                              <w:rPr>
                                <w:color w:val="FF0000"/>
                              </w:rPr>
                            </w:pPr>
                            <w:r w:rsidRPr="007E5F82">
                              <w:rPr>
                                <w:color w:val="FF0000"/>
                              </w:rPr>
                              <w:t>Orientador: XXXXXXXXX.</w:t>
                            </w:r>
                          </w:p>
                          <w:p w:rsidR="0068140A" w:rsidRDefault="0068140A" w:rsidP="009F0FC3">
                            <w:pPr>
                              <w:pStyle w:val="NaturezadoTrabalho"/>
                            </w:pPr>
                          </w:p>
                          <w:p w:rsidR="0068140A" w:rsidRDefault="0068140A" w:rsidP="005F761E">
                            <w:pPr>
                              <w:pStyle w:val="Default"/>
                            </w:pPr>
                          </w:p>
                          <w:p w:rsidR="0068140A" w:rsidRDefault="0068140A" w:rsidP="005F76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10"/>
                            </w:tblGrid>
                            <w:tr w:rsidR="0068140A">
                              <w:trPr>
                                <w:trHeight w:val="103"/>
                              </w:trPr>
                              <w:tc>
                                <w:tcPr>
                                  <w:tcW w:w="1910" w:type="dxa"/>
                                </w:tcPr>
                                <w:p w:rsidR="0068140A" w:rsidRDefault="0068140A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140A" w:rsidRPr="00D75820" w:rsidRDefault="0068140A" w:rsidP="005F761E">
                            <w:pPr>
                              <w:pStyle w:val="NaturezadoTrabalho"/>
                              <w:ind w:left="0"/>
                              <w:rPr>
                                <w:rFonts w:ascii="Verdana" w:hAnsi="Verdana"/>
                                <w:color w:val="0D0D0D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68140A" w:rsidRDefault="0068140A" w:rsidP="005F761E">
                            <w:pPr>
                              <w:pStyle w:val="Default"/>
                            </w:pPr>
                          </w:p>
                          <w:p w:rsidR="0068140A" w:rsidRDefault="0068140A" w:rsidP="005F76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10"/>
                            </w:tblGrid>
                            <w:tr w:rsidR="0068140A">
                              <w:trPr>
                                <w:trHeight w:val="103"/>
                              </w:trPr>
                              <w:tc>
                                <w:tcPr>
                                  <w:tcW w:w="1910" w:type="dxa"/>
                                </w:tcPr>
                                <w:p w:rsidR="0068140A" w:rsidRDefault="0068140A" w:rsidP="005F761E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140A" w:rsidRPr="00D75820" w:rsidRDefault="0068140A" w:rsidP="009F0FC3">
                            <w:pPr>
                              <w:pStyle w:val="NaturezadoTrabalho"/>
                              <w:rPr>
                                <w:color w:val="0D0D0D"/>
                              </w:rPr>
                            </w:pPr>
                          </w:p>
                          <w:p w:rsidR="0068140A" w:rsidRDefault="0068140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" o:allowoverlap="f" stroked="f">
                <v:path arrowok="t"/>
                <v:textbox inset="0,0,0,0">
                  <w:txbxContent>
                    <w:p w:rsidR="0068140A" w:rsidRPr="007E5F82" w:rsidRDefault="0068140A" w:rsidP="00962C7E">
                      <w:pPr>
                        <w:pStyle w:val="NaturezadoTrabalho"/>
                        <w:rPr>
                          <w:color w:val="FF0000"/>
                        </w:rPr>
                      </w:pPr>
                      <w:r w:rsidRPr="007E5F82">
                        <w:rPr>
                          <w:color w:val="FF0000"/>
                        </w:rPr>
                        <w:t>Trabalho de produção textual interdisciplinar individual apresentado à Universidade Pitágoras UNOPAR, como requisito parcial para a obtenção de média semestral nas disciplinas de XXXXXXXXXX.</w:t>
                      </w:r>
                    </w:p>
                    <w:p w:rsidR="0068140A" w:rsidRPr="007E5F82" w:rsidRDefault="0068140A" w:rsidP="00962C7E">
                      <w:pPr>
                        <w:pStyle w:val="NaturezadoTrabalho"/>
                        <w:rPr>
                          <w:color w:val="FF0000"/>
                        </w:rPr>
                      </w:pPr>
                    </w:p>
                    <w:p w:rsidR="0068140A" w:rsidRPr="007E5F82" w:rsidRDefault="0068140A" w:rsidP="00962C7E">
                      <w:pPr>
                        <w:pStyle w:val="NaturezadoTrabalho"/>
                        <w:rPr>
                          <w:color w:val="FF0000"/>
                        </w:rPr>
                      </w:pPr>
                      <w:r w:rsidRPr="007E5F82">
                        <w:rPr>
                          <w:color w:val="FF0000"/>
                        </w:rPr>
                        <w:t>Orientador: XXXXXXXXX.</w:t>
                      </w:r>
                    </w:p>
                    <w:p w:rsidR="0068140A" w:rsidRDefault="0068140A" w:rsidP="009F0FC3">
                      <w:pPr>
                        <w:pStyle w:val="NaturezadoTrabalho"/>
                      </w:pPr>
                    </w:p>
                    <w:p w:rsidR="0068140A" w:rsidRDefault="0068140A" w:rsidP="005F761E">
                      <w:pPr>
                        <w:pStyle w:val="Default"/>
                      </w:pPr>
                    </w:p>
                    <w:p w:rsidR="0068140A" w:rsidRDefault="0068140A" w:rsidP="005F761E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10"/>
                      </w:tblGrid>
                      <w:tr w:rsidR="0068140A">
                        <w:trPr>
                          <w:trHeight w:val="103"/>
                        </w:trPr>
                        <w:tc>
                          <w:tcPr>
                            <w:tcW w:w="1910" w:type="dxa"/>
                          </w:tcPr>
                          <w:p w:rsidR="0068140A" w:rsidRDefault="0068140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68140A" w:rsidRPr="00D75820" w:rsidRDefault="0068140A" w:rsidP="005F761E">
                      <w:pPr>
                        <w:pStyle w:val="NaturezadoTrabalho"/>
                        <w:ind w:left="0"/>
                        <w:rPr>
                          <w:rFonts w:ascii="Verdana" w:hAnsi="Verdana"/>
                          <w:color w:val="0D0D0D"/>
                          <w:szCs w:val="20"/>
                          <w:shd w:val="clear" w:color="auto" w:fill="FFFFFF"/>
                        </w:rPr>
                      </w:pPr>
                    </w:p>
                    <w:p w:rsidR="0068140A" w:rsidRDefault="0068140A" w:rsidP="005F761E">
                      <w:pPr>
                        <w:pStyle w:val="Default"/>
                      </w:pPr>
                    </w:p>
                    <w:p w:rsidR="0068140A" w:rsidRDefault="0068140A" w:rsidP="005F761E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10"/>
                      </w:tblGrid>
                      <w:tr w:rsidR="0068140A">
                        <w:trPr>
                          <w:trHeight w:val="103"/>
                        </w:trPr>
                        <w:tc>
                          <w:tcPr>
                            <w:tcW w:w="1910" w:type="dxa"/>
                          </w:tcPr>
                          <w:p w:rsidR="0068140A" w:rsidRDefault="0068140A" w:rsidP="005F761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68140A" w:rsidRPr="00D75820" w:rsidRDefault="0068140A" w:rsidP="009F0FC3">
                      <w:pPr>
                        <w:pStyle w:val="NaturezadoTrabalho"/>
                        <w:rPr>
                          <w:color w:val="0D0D0D"/>
                        </w:rPr>
                      </w:pPr>
                    </w:p>
                    <w:p w:rsidR="0068140A" w:rsidRDefault="0068140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bookmarkStart w:id="1" w:name="_GoBack"/>
    <w:p w:rsidR="00260ABD" w:rsidRPr="00452340" w:rsidRDefault="00B16E29" w:rsidP="006A0E12">
      <w:pPr>
        <w:pStyle w:val="NaturezadoTrabalho"/>
        <w:ind w:left="0"/>
        <w:jc w:val="center"/>
        <w:rPr>
          <w:sz w:val="24"/>
          <w:szCs w:val="24"/>
        </w:rPr>
      </w:pPr>
      <w:r w:rsidRPr="00452340">
        <w:rPr>
          <w:noProof/>
          <w:snapToGrid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140A" w:rsidRDefault="0068140A" w:rsidP="00DE7E7D">
                            <w:pPr>
                              <w:pStyle w:val="LocaleAnodeEntrega"/>
                            </w:pPr>
                          </w:p>
                          <w:p w:rsidR="0068140A" w:rsidRDefault="0068140A" w:rsidP="00ED5DFF">
                            <w:pPr>
                              <w:pStyle w:val="LocaleAnodeEntrega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" stroked="f">
                <v:path arrowok="t"/>
                <v:textbox inset="0,0,0,0">
                  <w:txbxContent>
                    <w:p w:rsidR="0068140A" w:rsidRDefault="0068140A" w:rsidP="00DE7E7D">
                      <w:pPr>
                        <w:pStyle w:val="LocaleAnodeEntrega"/>
                      </w:pPr>
                    </w:p>
                    <w:p w:rsidR="0068140A" w:rsidRDefault="0068140A" w:rsidP="00ED5DFF">
                      <w:pPr>
                        <w:pStyle w:val="LocaleAnodeEntrega"/>
                        <w:jc w:val="both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bookmarkStart w:id="2" w:name="_Toc93473122"/>
      <w:bookmarkStart w:id="3" w:name="_Toc96637505"/>
      <w:bookmarkStart w:id="4" w:name="_Toc140051077"/>
      <w:bookmarkStart w:id="5" w:name="_Toc140052045"/>
      <w:bookmarkStart w:id="6" w:name="_Toc166953125"/>
      <w:bookmarkStart w:id="7" w:name="_Toc170927405"/>
      <w:bookmarkStart w:id="8" w:name="_Toc170927559"/>
      <w:r w:rsidR="00862B91" w:rsidRPr="00452340">
        <w:rPr>
          <w:sz w:val="24"/>
          <w:szCs w:val="24"/>
        </w:rPr>
        <w:t>SUMÁRIO</w:t>
      </w:r>
    </w:p>
    <w:bookmarkEnd w:id="2"/>
    <w:bookmarkEnd w:id="3"/>
    <w:bookmarkEnd w:id="4"/>
    <w:bookmarkEnd w:id="5"/>
    <w:bookmarkEnd w:id="6"/>
    <w:bookmarkEnd w:id="7"/>
    <w:bookmarkEnd w:id="8"/>
    <w:bookmarkEnd w:id="1"/>
    <w:p w:rsidR="00DB2047" w:rsidRDefault="00DB2047">
      <w:pPr>
        <w:pStyle w:val="CabealhodoSumrio"/>
      </w:pPr>
    </w:p>
    <w:p w:rsidR="00F675F9" w:rsidRPr="006A0E12" w:rsidRDefault="00D71E38" w:rsidP="006A0E12">
      <w:pPr>
        <w:pStyle w:val="Sumrio1"/>
        <w:rPr>
          <w:rFonts w:eastAsiaTheme="minorEastAsia" w:cs="Arial"/>
          <w:snapToGrid/>
          <w:sz w:val="24"/>
        </w:rPr>
      </w:pPr>
      <w:r w:rsidRPr="006A0E12">
        <w:rPr>
          <w:rFonts w:cs="Arial"/>
          <w:sz w:val="24"/>
        </w:rPr>
        <w:fldChar w:fldCharType="begin"/>
      </w:r>
      <w:r w:rsidR="00DB2047" w:rsidRPr="006A0E12">
        <w:rPr>
          <w:rFonts w:cs="Arial"/>
          <w:sz w:val="24"/>
        </w:rPr>
        <w:instrText xml:space="preserve"> TOC \o "1-3" \h \z \u </w:instrText>
      </w:r>
      <w:r w:rsidRPr="006A0E12">
        <w:rPr>
          <w:rFonts w:cs="Arial"/>
          <w:sz w:val="24"/>
        </w:rPr>
        <w:fldChar w:fldCharType="separate"/>
      </w:r>
      <w:hyperlink w:anchor="_Toc34473737" w:history="1">
        <w:r w:rsidR="00F675F9" w:rsidRPr="006A0E12">
          <w:rPr>
            <w:rStyle w:val="Hyperlink"/>
            <w:rFonts w:cs="Arial"/>
            <w:sz w:val="24"/>
          </w:rPr>
          <w:t>1</w:t>
        </w:r>
        <w:r w:rsidR="00F675F9" w:rsidRPr="006A0E12">
          <w:rPr>
            <w:rFonts w:eastAsiaTheme="minorEastAsia" w:cs="Arial"/>
            <w:snapToGrid/>
            <w:sz w:val="24"/>
          </w:rPr>
          <w:tab/>
        </w:r>
        <w:r w:rsidR="00F675F9" w:rsidRPr="006A0E12">
          <w:rPr>
            <w:rStyle w:val="Hyperlink"/>
            <w:rFonts w:cs="Arial"/>
            <w:sz w:val="24"/>
          </w:rPr>
          <w:t>INTRODUÇÃO</w:t>
        </w:r>
        <w:r w:rsidR="00F675F9" w:rsidRPr="006A0E12">
          <w:rPr>
            <w:rFonts w:cs="Arial"/>
            <w:webHidden/>
            <w:sz w:val="24"/>
          </w:rPr>
          <w:tab/>
        </w:r>
        <w:r w:rsidR="00F675F9" w:rsidRPr="006A0E12">
          <w:rPr>
            <w:rFonts w:cs="Arial"/>
            <w:webHidden/>
            <w:sz w:val="24"/>
          </w:rPr>
          <w:fldChar w:fldCharType="begin"/>
        </w:r>
        <w:r w:rsidR="00F675F9" w:rsidRPr="006A0E12">
          <w:rPr>
            <w:rFonts w:cs="Arial"/>
            <w:webHidden/>
            <w:sz w:val="24"/>
          </w:rPr>
          <w:instrText xml:space="preserve"> PAGEREF _Toc34473737 \h </w:instrText>
        </w:r>
        <w:r w:rsidR="00F675F9" w:rsidRPr="006A0E12">
          <w:rPr>
            <w:rFonts w:cs="Arial"/>
            <w:webHidden/>
            <w:sz w:val="24"/>
          </w:rPr>
        </w:r>
        <w:r w:rsidR="00F675F9" w:rsidRPr="006A0E12">
          <w:rPr>
            <w:rFonts w:cs="Arial"/>
            <w:webHidden/>
            <w:sz w:val="24"/>
          </w:rPr>
          <w:fldChar w:fldCharType="separate"/>
        </w:r>
        <w:r w:rsidR="00F675F9" w:rsidRPr="006A0E12">
          <w:rPr>
            <w:rFonts w:cs="Arial"/>
            <w:webHidden/>
            <w:sz w:val="24"/>
          </w:rPr>
          <w:t>3</w:t>
        </w:r>
        <w:r w:rsidR="00F675F9" w:rsidRPr="006A0E12">
          <w:rPr>
            <w:rFonts w:cs="Arial"/>
            <w:webHidden/>
            <w:sz w:val="24"/>
          </w:rPr>
          <w:fldChar w:fldCharType="end"/>
        </w:r>
      </w:hyperlink>
    </w:p>
    <w:p w:rsidR="00F675F9" w:rsidRPr="006A0E12" w:rsidRDefault="007C5CD3" w:rsidP="006A0E12">
      <w:pPr>
        <w:pStyle w:val="Sumrio1"/>
        <w:rPr>
          <w:rFonts w:eastAsiaTheme="minorEastAsia" w:cs="Arial"/>
          <w:snapToGrid/>
          <w:sz w:val="24"/>
        </w:rPr>
      </w:pPr>
      <w:hyperlink w:anchor="_Toc34473738" w:history="1">
        <w:r w:rsidR="00F675F9" w:rsidRPr="006A0E12">
          <w:rPr>
            <w:rStyle w:val="Hyperlink"/>
            <w:rFonts w:cs="Arial"/>
            <w:sz w:val="24"/>
          </w:rPr>
          <w:t>2</w:t>
        </w:r>
        <w:r w:rsidR="00F675F9" w:rsidRPr="006A0E12">
          <w:rPr>
            <w:rFonts w:eastAsiaTheme="minorEastAsia" w:cs="Arial"/>
            <w:snapToGrid/>
            <w:sz w:val="24"/>
          </w:rPr>
          <w:tab/>
        </w:r>
        <w:r w:rsidR="00F675F9" w:rsidRPr="006A0E12">
          <w:rPr>
            <w:rStyle w:val="Hyperlink"/>
            <w:rFonts w:cs="Arial"/>
            <w:sz w:val="24"/>
          </w:rPr>
          <w:t>DESENVOLVIMENTO.</w:t>
        </w:r>
        <w:r w:rsidR="00F675F9" w:rsidRPr="006A0E12">
          <w:rPr>
            <w:rFonts w:cs="Arial"/>
            <w:webHidden/>
            <w:sz w:val="24"/>
          </w:rPr>
          <w:tab/>
        </w:r>
        <w:r w:rsidR="00F675F9" w:rsidRPr="006A0E12">
          <w:rPr>
            <w:rFonts w:cs="Arial"/>
            <w:webHidden/>
            <w:sz w:val="24"/>
          </w:rPr>
          <w:fldChar w:fldCharType="begin"/>
        </w:r>
        <w:r w:rsidR="00F675F9" w:rsidRPr="006A0E12">
          <w:rPr>
            <w:rFonts w:cs="Arial"/>
            <w:webHidden/>
            <w:sz w:val="24"/>
          </w:rPr>
          <w:instrText xml:space="preserve"> PAGEREF _Toc34473738 \h </w:instrText>
        </w:r>
        <w:r w:rsidR="00F675F9" w:rsidRPr="006A0E12">
          <w:rPr>
            <w:rFonts w:cs="Arial"/>
            <w:webHidden/>
            <w:sz w:val="24"/>
          </w:rPr>
        </w:r>
        <w:r w:rsidR="00F675F9" w:rsidRPr="006A0E12">
          <w:rPr>
            <w:rFonts w:cs="Arial"/>
            <w:webHidden/>
            <w:sz w:val="24"/>
          </w:rPr>
          <w:fldChar w:fldCharType="separate"/>
        </w:r>
        <w:r w:rsidR="00F675F9" w:rsidRPr="006A0E12">
          <w:rPr>
            <w:rFonts w:cs="Arial"/>
            <w:webHidden/>
            <w:sz w:val="24"/>
          </w:rPr>
          <w:t>4</w:t>
        </w:r>
        <w:r w:rsidR="00F675F9" w:rsidRPr="006A0E12">
          <w:rPr>
            <w:rFonts w:cs="Arial"/>
            <w:webHidden/>
            <w:sz w:val="24"/>
          </w:rPr>
          <w:fldChar w:fldCharType="end"/>
        </w:r>
      </w:hyperlink>
    </w:p>
    <w:p w:rsidR="00F675F9" w:rsidRPr="006A0E12" w:rsidRDefault="007C5CD3" w:rsidP="006A0E12">
      <w:pPr>
        <w:pStyle w:val="Sumrio2"/>
        <w:tabs>
          <w:tab w:val="left" w:pos="960"/>
          <w:tab w:val="right" w:leader="dot" w:pos="9062"/>
        </w:tabs>
        <w:spacing w:line="360" w:lineRule="auto"/>
        <w:rPr>
          <w:rFonts w:eastAsiaTheme="minorEastAsia" w:cs="Arial"/>
          <w:noProof/>
          <w:snapToGrid/>
          <w:szCs w:val="24"/>
        </w:rPr>
      </w:pPr>
      <w:hyperlink w:anchor="_Toc34473739" w:history="1">
        <w:r w:rsidR="00F675F9" w:rsidRPr="006A0E12">
          <w:rPr>
            <w:rStyle w:val="Hyperlink"/>
            <w:rFonts w:cs="Arial"/>
            <w:iCs/>
            <w:noProof/>
            <w:szCs w:val="24"/>
          </w:rPr>
          <w:t>2.1</w:t>
        </w:r>
        <w:r w:rsidR="00F675F9" w:rsidRPr="006A0E12">
          <w:rPr>
            <w:rFonts w:eastAsiaTheme="minorEastAsia" w:cs="Arial"/>
            <w:noProof/>
            <w:snapToGrid/>
            <w:szCs w:val="24"/>
          </w:rPr>
          <w:tab/>
        </w:r>
        <w:r w:rsidR="00F675F9" w:rsidRPr="006A0E12">
          <w:rPr>
            <w:rStyle w:val="Hyperlink"/>
            <w:rFonts w:cs="Arial"/>
            <w:noProof/>
            <w:szCs w:val="24"/>
          </w:rPr>
          <w:t>Análise Orientada a Objetos I</w:t>
        </w:r>
        <w:r w:rsidR="00F675F9" w:rsidRPr="006A0E12">
          <w:rPr>
            <w:rFonts w:cs="Arial"/>
            <w:noProof/>
            <w:webHidden/>
            <w:szCs w:val="24"/>
          </w:rPr>
          <w:tab/>
        </w:r>
        <w:r w:rsidR="00F675F9" w:rsidRPr="006A0E12">
          <w:rPr>
            <w:rFonts w:cs="Arial"/>
            <w:noProof/>
            <w:webHidden/>
            <w:szCs w:val="24"/>
          </w:rPr>
          <w:fldChar w:fldCharType="begin"/>
        </w:r>
        <w:r w:rsidR="00F675F9" w:rsidRPr="006A0E12">
          <w:rPr>
            <w:rFonts w:cs="Arial"/>
            <w:noProof/>
            <w:webHidden/>
            <w:szCs w:val="24"/>
          </w:rPr>
          <w:instrText xml:space="preserve"> PAGEREF _Toc34473739 \h </w:instrText>
        </w:r>
        <w:r w:rsidR="00F675F9" w:rsidRPr="006A0E12">
          <w:rPr>
            <w:rFonts w:cs="Arial"/>
            <w:noProof/>
            <w:webHidden/>
            <w:szCs w:val="24"/>
          </w:rPr>
        </w:r>
        <w:r w:rsidR="00F675F9" w:rsidRPr="006A0E12">
          <w:rPr>
            <w:rFonts w:cs="Arial"/>
            <w:noProof/>
            <w:webHidden/>
            <w:szCs w:val="24"/>
          </w:rPr>
          <w:fldChar w:fldCharType="separate"/>
        </w:r>
        <w:r w:rsidR="00F675F9" w:rsidRPr="006A0E12">
          <w:rPr>
            <w:rFonts w:cs="Arial"/>
            <w:noProof/>
            <w:webHidden/>
            <w:szCs w:val="24"/>
          </w:rPr>
          <w:t>4</w:t>
        </w:r>
        <w:r w:rsidR="00F675F9" w:rsidRPr="006A0E12">
          <w:rPr>
            <w:rFonts w:cs="Arial"/>
            <w:noProof/>
            <w:webHidden/>
            <w:szCs w:val="24"/>
          </w:rPr>
          <w:fldChar w:fldCharType="end"/>
        </w:r>
      </w:hyperlink>
    </w:p>
    <w:p w:rsidR="00F675F9" w:rsidRPr="006A0E12" w:rsidRDefault="007C5CD3" w:rsidP="006A0E12">
      <w:pPr>
        <w:pStyle w:val="Sumrio2"/>
        <w:tabs>
          <w:tab w:val="left" w:pos="960"/>
          <w:tab w:val="right" w:leader="dot" w:pos="9062"/>
        </w:tabs>
        <w:spacing w:line="360" w:lineRule="auto"/>
        <w:rPr>
          <w:rFonts w:eastAsiaTheme="minorEastAsia" w:cs="Arial"/>
          <w:noProof/>
          <w:snapToGrid/>
          <w:szCs w:val="24"/>
        </w:rPr>
      </w:pPr>
      <w:hyperlink w:anchor="_Toc34473740" w:history="1">
        <w:r w:rsidR="00F675F9" w:rsidRPr="006A0E12">
          <w:rPr>
            <w:rStyle w:val="Hyperlink"/>
            <w:rFonts w:cs="Arial"/>
            <w:iCs/>
            <w:noProof/>
            <w:szCs w:val="24"/>
          </w:rPr>
          <w:t>2.2</w:t>
        </w:r>
        <w:r w:rsidR="00F675F9" w:rsidRPr="006A0E12">
          <w:rPr>
            <w:rFonts w:eastAsiaTheme="minorEastAsia" w:cs="Arial"/>
            <w:noProof/>
            <w:snapToGrid/>
            <w:szCs w:val="24"/>
          </w:rPr>
          <w:tab/>
        </w:r>
        <w:r w:rsidR="00F675F9" w:rsidRPr="006A0E12">
          <w:rPr>
            <w:rStyle w:val="Hyperlink"/>
            <w:rFonts w:cs="Arial"/>
            <w:iCs/>
            <w:noProof/>
            <w:szCs w:val="24"/>
          </w:rPr>
          <w:t>Banco de Dados I</w:t>
        </w:r>
        <w:r w:rsidR="00F675F9" w:rsidRPr="006A0E12">
          <w:rPr>
            <w:rFonts w:cs="Arial"/>
            <w:noProof/>
            <w:webHidden/>
            <w:szCs w:val="24"/>
          </w:rPr>
          <w:tab/>
        </w:r>
        <w:r w:rsidR="00F675F9" w:rsidRPr="006A0E12">
          <w:rPr>
            <w:rFonts w:cs="Arial"/>
            <w:noProof/>
            <w:webHidden/>
            <w:szCs w:val="24"/>
          </w:rPr>
          <w:fldChar w:fldCharType="begin"/>
        </w:r>
        <w:r w:rsidR="00F675F9" w:rsidRPr="006A0E12">
          <w:rPr>
            <w:rFonts w:cs="Arial"/>
            <w:noProof/>
            <w:webHidden/>
            <w:szCs w:val="24"/>
          </w:rPr>
          <w:instrText xml:space="preserve"> PAGEREF _Toc34473740 \h </w:instrText>
        </w:r>
        <w:r w:rsidR="00F675F9" w:rsidRPr="006A0E12">
          <w:rPr>
            <w:rFonts w:cs="Arial"/>
            <w:noProof/>
            <w:webHidden/>
            <w:szCs w:val="24"/>
          </w:rPr>
        </w:r>
        <w:r w:rsidR="00F675F9" w:rsidRPr="006A0E12">
          <w:rPr>
            <w:rFonts w:cs="Arial"/>
            <w:noProof/>
            <w:webHidden/>
            <w:szCs w:val="24"/>
          </w:rPr>
          <w:fldChar w:fldCharType="separate"/>
        </w:r>
        <w:r w:rsidR="00F675F9" w:rsidRPr="006A0E12">
          <w:rPr>
            <w:rFonts w:cs="Arial"/>
            <w:noProof/>
            <w:webHidden/>
            <w:szCs w:val="24"/>
          </w:rPr>
          <w:t>7</w:t>
        </w:r>
        <w:r w:rsidR="00F675F9" w:rsidRPr="006A0E12">
          <w:rPr>
            <w:rFonts w:cs="Arial"/>
            <w:noProof/>
            <w:webHidden/>
            <w:szCs w:val="24"/>
          </w:rPr>
          <w:fldChar w:fldCharType="end"/>
        </w:r>
      </w:hyperlink>
    </w:p>
    <w:p w:rsidR="00F675F9" w:rsidRPr="006A0E12" w:rsidRDefault="007C5CD3" w:rsidP="006A0E12">
      <w:pPr>
        <w:pStyle w:val="Sumrio2"/>
        <w:tabs>
          <w:tab w:val="left" w:pos="960"/>
          <w:tab w:val="right" w:leader="dot" w:pos="9062"/>
        </w:tabs>
        <w:spacing w:line="360" w:lineRule="auto"/>
        <w:rPr>
          <w:rFonts w:eastAsiaTheme="minorEastAsia" w:cs="Arial"/>
          <w:noProof/>
          <w:snapToGrid/>
          <w:szCs w:val="24"/>
        </w:rPr>
      </w:pPr>
      <w:hyperlink w:anchor="_Toc34473741" w:history="1">
        <w:r w:rsidR="00F675F9" w:rsidRPr="006A0E12">
          <w:rPr>
            <w:rStyle w:val="Hyperlink"/>
            <w:rFonts w:cs="Arial"/>
            <w:iCs/>
            <w:noProof/>
            <w:szCs w:val="24"/>
          </w:rPr>
          <w:t>2.3</w:t>
        </w:r>
        <w:r w:rsidR="00F675F9" w:rsidRPr="006A0E12">
          <w:rPr>
            <w:rFonts w:eastAsiaTheme="minorEastAsia" w:cs="Arial"/>
            <w:noProof/>
            <w:snapToGrid/>
            <w:szCs w:val="24"/>
          </w:rPr>
          <w:tab/>
        </w:r>
        <w:r w:rsidR="00F675F9" w:rsidRPr="006A0E12">
          <w:rPr>
            <w:rStyle w:val="Hyperlink"/>
            <w:rFonts w:cs="Arial"/>
            <w:noProof/>
            <w:szCs w:val="24"/>
          </w:rPr>
          <w:t>Arquitetura e Organização de Computadores</w:t>
        </w:r>
        <w:r w:rsidR="00F675F9" w:rsidRPr="006A0E12">
          <w:rPr>
            <w:rFonts w:cs="Arial"/>
            <w:noProof/>
            <w:webHidden/>
            <w:szCs w:val="24"/>
          </w:rPr>
          <w:tab/>
        </w:r>
        <w:r w:rsidR="00F675F9" w:rsidRPr="006A0E12">
          <w:rPr>
            <w:rFonts w:cs="Arial"/>
            <w:noProof/>
            <w:webHidden/>
            <w:szCs w:val="24"/>
          </w:rPr>
          <w:fldChar w:fldCharType="begin"/>
        </w:r>
        <w:r w:rsidR="00F675F9" w:rsidRPr="006A0E12">
          <w:rPr>
            <w:rFonts w:cs="Arial"/>
            <w:noProof/>
            <w:webHidden/>
            <w:szCs w:val="24"/>
          </w:rPr>
          <w:instrText xml:space="preserve"> PAGEREF _Toc34473741 \h </w:instrText>
        </w:r>
        <w:r w:rsidR="00F675F9" w:rsidRPr="006A0E12">
          <w:rPr>
            <w:rFonts w:cs="Arial"/>
            <w:noProof/>
            <w:webHidden/>
            <w:szCs w:val="24"/>
          </w:rPr>
        </w:r>
        <w:r w:rsidR="00F675F9" w:rsidRPr="006A0E12">
          <w:rPr>
            <w:rFonts w:cs="Arial"/>
            <w:noProof/>
            <w:webHidden/>
            <w:szCs w:val="24"/>
          </w:rPr>
          <w:fldChar w:fldCharType="separate"/>
        </w:r>
        <w:r w:rsidR="00F675F9" w:rsidRPr="006A0E12">
          <w:rPr>
            <w:rFonts w:cs="Arial"/>
            <w:noProof/>
            <w:webHidden/>
            <w:szCs w:val="24"/>
          </w:rPr>
          <w:t>9</w:t>
        </w:r>
        <w:r w:rsidR="00F675F9" w:rsidRPr="006A0E12">
          <w:rPr>
            <w:rFonts w:cs="Arial"/>
            <w:noProof/>
            <w:webHidden/>
            <w:szCs w:val="24"/>
          </w:rPr>
          <w:fldChar w:fldCharType="end"/>
        </w:r>
      </w:hyperlink>
    </w:p>
    <w:p w:rsidR="00F675F9" w:rsidRPr="006A0E12" w:rsidRDefault="007C5CD3" w:rsidP="006A0E12">
      <w:pPr>
        <w:pStyle w:val="Sumrio2"/>
        <w:tabs>
          <w:tab w:val="left" w:pos="960"/>
          <w:tab w:val="right" w:leader="dot" w:pos="9062"/>
        </w:tabs>
        <w:spacing w:line="360" w:lineRule="auto"/>
        <w:rPr>
          <w:rFonts w:eastAsiaTheme="minorEastAsia" w:cs="Arial"/>
          <w:noProof/>
          <w:snapToGrid/>
          <w:szCs w:val="24"/>
        </w:rPr>
      </w:pPr>
      <w:hyperlink w:anchor="_Toc34473742" w:history="1">
        <w:r w:rsidR="00F675F9" w:rsidRPr="006A0E12">
          <w:rPr>
            <w:rStyle w:val="Hyperlink"/>
            <w:rFonts w:cs="Arial"/>
            <w:iCs/>
            <w:noProof/>
            <w:szCs w:val="24"/>
          </w:rPr>
          <w:t>2.4</w:t>
        </w:r>
        <w:r w:rsidR="00F675F9" w:rsidRPr="006A0E12">
          <w:rPr>
            <w:rFonts w:eastAsiaTheme="minorEastAsia" w:cs="Arial"/>
            <w:noProof/>
            <w:snapToGrid/>
            <w:szCs w:val="24"/>
          </w:rPr>
          <w:tab/>
        </w:r>
        <w:r w:rsidR="006A0E12" w:rsidRPr="006A0E12">
          <w:rPr>
            <w:rFonts w:eastAsiaTheme="minorEastAsia" w:cs="Arial"/>
            <w:noProof/>
            <w:snapToGrid/>
            <w:szCs w:val="24"/>
          </w:rPr>
          <w:t>L</w:t>
        </w:r>
        <w:r w:rsidR="00F675F9" w:rsidRPr="006A0E12">
          <w:rPr>
            <w:rStyle w:val="Hyperlink"/>
            <w:rFonts w:cs="Arial"/>
            <w:noProof/>
            <w:szCs w:val="24"/>
          </w:rPr>
          <w:t>inguagem de Programação e Estrutura de Dados</w:t>
        </w:r>
        <w:r w:rsidR="00F675F9" w:rsidRPr="006A0E12">
          <w:rPr>
            <w:rFonts w:cs="Arial"/>
            <w:noProof/>
            <w:webHidden/>
            <w:szCs w:val="24"/>
          </w:rPr>
          <w:tab/>
        </w:r>
        <w:r w:rsidR="00F675F9" w:rsidRPr="006A0E12">
          <w:rPr>
            <w:rFonts w:cs="Arial"/>
            <w:noProof/>
            <w:webHidden/>
            <w:szCs w:val="24"/>
          </w:rPr>
          <w:fldChar w:fldCharType="begin"/>
        </w:r>
        <w:r w:rsidR="00F675F9" w:rsidRPr="006A0E12">
          <w:rPr>
            <w:rFonts w:cs="Arial"/>
            <w:noProof/>
            <w:webHidden/>
            <w:szCs w:val="24"/>
          </w:rPr>
          <w:instrText xml:space="preserve"> PAGEREF _Toc34473742 \h </w:instrText>
        </w:r>
        <w:r w:rsidR="00F675F9" w:rsidRPr="006A0E12">
          <w:rPr>
            <w:rFonts w:cs="Arial"/>
            <w:noProof/>
            <w:webHidden/>
            <w:szCs w:val="24"/>
          </w:rPr>
        </w:r>
        <w:r w:rsidR="00F675F9" w:rsidRPr="006A0E12">
          <w:rPr>
            <w:rFonts w:cs="Arial"/>
            <w:noProof/>
            <w:webHidden/>
            <w:szCs w:val="24"/>
          </w:rPr>
          <w:fldChar w:fldCharType="separate"/>
        </w:r>
        <w:r w:rsidR="00F675F9" w:rsidRPr="006A0E12">
          <w:rPr>
            <w:rFonts w:cs="Arial"/>
            <w:noProof/>
            <w:webHidden/>
            <w:szCs w:val="24"/>
          </w:rPr>
          <w:t>9</w:t>
        </w:r>
        <w:r w:rsidR="00F675F9" w:rsidRPr="006A0E12">
          <w:rPr>
            <w:rFonts w:cs="Arial"/>
            <w:noProof/>
            <w:webHidden/>
            <w:szCs w:val="24"/>
          </w:rPr>
          <w:fldChar w:fldCharType="end"/>
        </w:r>
      </w:hyperlink>
    </w:p>
    <w:p w:rsidR="00F675F9" w:rsidRPr="006A0E12" w:rsidRDefault="007C5CD3" w:rsidP="006A0E12">
      <w:pPr>
        <w:pStyle w:val="Sumrio1"/>
        <w:rPr>
          <w:rFonts w:eastAsiaTheme="minorEastAsia" w:cs="Arial"/>
          <w:snapToGrid/>
          <w:sz w:val="24"/>
        </w:rPr>
      </w:pPr>
      <w:hyperlink w:anchor="_Toc34473743" w:history="1">
        <w:r w:rsidR="00F675F9" w:rsidRPr="006A0E12">
          <w:rPr>
            <w:rStyle w:val="Hyperlink"/>
            <w:rFonts w:cs="Arial"/>
            <w:sz w:val="24"/>
          </w:rPr>
          <w:t>3</w:t>
        </w:r>
        <w:r w:rsidR="00F675F9" w:rsidRPr="006A0E12">
          <w:rPr>
            <w:rFonts w:eastAsiaTheme="minorEastAsia" w:cs="Arial"/>
            <w:snapToGrid/>
            <w:sz w:val="24"/>
          </w:rPr>
          <w:tab/>
        </w:r>
        <w:r w:rsidR="00F675F9" w:rsidRPr="006A0E12">
          <w:rPr>
            <w:rStyle w:val="Hyperlink"/>
            <w:rFonts w:cs="Arial"/>
            <w:sz w:val="24"/>
          </w:rPr>
          <w:t>CONCLUSÃO</w:t>
        </w:r>
        <w:r w:rsidR="00F675F9" w:rsidRPr="006A0E12">
          <w:rPr>
            <w:rFonts w:cs="Arial"/>
            <w:webHidden/>
            <w:sz w:val="24"/>
          </w:rPr>
          <w:tab/>
        </w:r>
        <w:r w:rsidR="00F675F9" w:rsidRPr="006A0E12">
          <w:rPr>
            <w:rFonts w:cs="Arial"/>
            <w:webHidden/>
            <w:sz w:val="24"/>
          </w:rPr>
          <w:fldChar w:fldCharType="begin"/>
        </w:r>
        <w:r w:rsidR="00F675F9" w:rsidRPr="006A0E12">
          <w:rPr>
            <w:rFonts w:cs="Arial"/>
            <w:webHidden/>
            <w:sz w:val="24"/>
          </w:rPr>
          <w:instrText xml:space="preserve"> PAGEREF _Toc34473743 \h </w:instrText>
        </w:r>
        <w:r w:rsidR="00F675F9" w:rsidRPr="006A0E12">
          <w:rPr>
            <w:rFonts w:cs="Arial"/>
            <w:webHidden/>
            <w:sz w:val="24"/>
          </w:rPr>
        </w:r>
        <w:r w:rsidR="00F675F9" w:rsidRPr="006A0E12">
          <w:rPr>
            <w:rFonts w:cs="Arial"/>
            <w:webHidden/>
            <w:sz w:val="24"/>
          </w:rPr>
          <w:fldChar w:fldCharType="separate"/>
        </w:r>
        <w:r w:rsidR="00F675F9" w:rsidRPr="006A0E12">
          <w:rPr>
            <w:rFonts w:cs="Arial"/>
            <w:webHidden/>
            <w:sz w:val="24"/>
          </w:rPr>
          <w:t>12</w:t>
        </w:r>
        <w:r w:rsidR="00F675F9" w:rsidRPr="006A0E12">
          <w:rPr>
            <w:rFonts w:cs="Arial"/>
            <w:webHidden/>
            <w:sz w:val="24"/>
          </w:rPr>
          <w:fldChar w:fldCharType="end"/>
        </w:r>
      </w:hyperlink>
    </w:p>
    <w:p w:rsidR="00DB2047" w:rsidRDefault="00D71E38" w:rsidP="006A0E12">
      <w:pPr>
        <w:spacing w:line="360" w:lineRule="auto"/>
      </w:pPr>
      <w:r w:rsidRPr="006A0E12">
        <w:rPr>
          <w:rFonts w:cs="Arial"/>
          <w:b/>
          <w:bCs/>
          <w:szCs w:val="24"/>
        </w:rPr>
        <w:fldChar w:fldCharType="end"/>
      </w:r>
    </w:p>
    <w:p w:rsidR="00260584" w:rsidRPr="00927E8B" w:rsidRDefault="00260584" w:rsidP="00962C7E">
      <w:pPr>
        <w:pStyle w:val="Sumrio1"/>
      </w:pPr>
    </w:p>
    <w:p w:rsidR="006722CE" w:rsidRPr="00927E8B" w:rsidRDefault="006722CE" w:rsidP="00EF1BFC">
      <w:pPr>
        <w:pStyle w:val="Ttulo1"/>
        <w:sectPr w:rsidR="006722CE" w:rsidRPr="00927E8B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:rsidR="006722CE" w:rsidRDefault="006722CE" w:rsidP="00B14A35">
      <w:pPr>
        <w:pStyle w:val="Ttulo1"/>
      </w:pPr>
      <w:bookmarkStart w:id="9" w:name="_Toc93473123"/>
      <w:bookmarkStart w:id="10" w:name="_Toc96408761"/>
      <w:bookmarkStart w:id="11" w:name="_Toc96409028"/>
      <w:bookmarkStart w:id="12" w:name="_Toc172266842"/>
      <w:bookmarkStart w:id="13" w:name="_Toc419109085"/>
      <w:bookmarkStart w:id="14" w:name="_Toc34473737"/>
      <w:r>
        <w:lastRenderedPageBreak/>
        <w:t>INTRODUÇÃO</w:t>
      </w:r>
      <w:bookmarkEnd w:id="9"/>
      <w:bookmarkEnd w:id="10"/>
      <w:bookmarkEnd w:id="11"/>
      <w:bookmarkEnd w:id="12"/>
      <w:bookmarkEnd w:id="13"/>
      <w:bookmarkEnd w:id="14"/>
    </w:p>
    <w:p w:rsidR="007619E8" w:rsidRPr="00DF3F20" w:rsidRDefault="000D1836" w:rsidP="007619E8">
      <w:pPr>
        <w:pStyle w:val="Pargrafo"/>
        <w:rPr>
          <w:color w:val="000000" w:themeColor="text1"/>
        </w:rPr>
      </w:pPr>
      <w:r w:rsidRPr="00DF3F20">
        <w:rPr>
          <w:color w:val="000000" w:themeColor="text1"/>
        </w:rPr>
        <w:t>Esse tema proposto</w:t>
      </w:r>
      <w:r w:rsidR="007619E8" w:rsidRPr="00DF3F20">
        <w:rPr>
          <w:color w:val="000000" w:themeColor="text1"/>
        </w:rPr>
        <w:t xml:space="preserve">, a produção textual </w:t>
      </w:r>
      <w:r w:rsidR="002F60DC" w:rsidRPr="00DF3F20">
        <w:rPr>
          <w:color w:val="000000" w:themeColor="text1"/>
        </w:rPr>
        <w:t>a</w:t>
      </w:r>
      <w:r w:rsidR="007619E8" w:rsidRPr="00DF3F20">
        <w:rPr>
          <w:color w:val="000000" w:themeColor="text1"/>
        </w:rPr>
        <w:t xml:space="preserve"> seguir, tem como objetivo desenvolver um </w:t>
      </w:r>
      <w:r w:rsidR="00DF3F20" w:rsidRPr="00DF3F20">
        <w:rPr>
          <w:color w:val="000000" w:themeColor="text1"/>
        </w:rPr>
        <w:t>sistema</w:t>
      </w:r>
      <w:r w:rsidR="007619E8" w:rsidRPr="00DF3F20">
        <w:rPr>
          <w:color w:val="000000" w:themeColor="text1"/>
        </w:rPr>
        <w:t xml:space="preserve"> para </w:t>
      </w:r>
      <w:r w:rsidR="00DF3F20" w:rsidRPr="00DF3F20">
        <w:rPr>
          <w:color w:val="000000" w:themeColor="text1"/>
        </w:rPr>
        <w:t xml:space="preserve">denúncia e </w:t>
      </w:r>
      <w:r w:rsidR="007619E8" w:rsidRPr="00DF3F20">
        <w:rPr>
          <w:color w:val="000000" w:themeColor="text1"/>
        </w:rPr>
        <w:t xml:space="preserve">monitoramento de </w:t>
      </w:r>
      <w:r w:rsidR="00DF3F20" w:rsidRPr="00DF3F20">
        <w:rPr>
          <w:color w:val="000000" w:themeColor="text1"/>
        </w:rPr>
        <w:t>focos de dengue</w:t>
      </w:r>
      <w:r w:rsidR="007619E8" w:rsidRPr="00DF3F20">
        <w:rPr>
          <w:color w:val="000000" w:themeColor="text1"/>
        </w:rPr>
        <w:t>.</w:t>
      </w:r>
    </w:p>
    <w:p w:rsidR="00822762" w:rsidRPr="00DF3F20" w:rsidRDefault="00DF3F20" w:rsidP="007619E8">
      <w:pPr>
        <w:pStyle w:val="Pargrafo"/>
        <w:rPr>
          <w:color w:val="000000" w:themeColor="text1"/>
        </w:rPr>
      </w:pPr>
      <w:r w:rsidRPr="00DF3F20">
        <w:rPr>
          <w:color w:val="000000" w:themeColor="text1"/>
        </w:rPr>
        <w:t xml:space="preserve">Serão apresentados os diagramas, a concepção do banco de dados com seu script, levantamento operacional de equipamentos e a solução para a otimização das visitas da Equipe de Vistoria </w:t>
      </w:r>
      <w:proofErr w:type="spellStart"/>
      <w:r w:rsidRPr="00DF3F20">
        <w:rPr>
          <w:color w:val="000000" w:themeColor="text1"/>
        </w:rPr>
        <w:t>Zer@Dengue</w:t>
      </w:r>
      <w:proofErr w:type="spellEnd"/>
      <w:r w:rsidR="008A31B8" w:rsidRPr="00DF3F20">
        <w:rPr>
          <w:i/>
          <w:iCs/>
          <w:color w:val="000000" w:themeColor="text1"/>
        </w:rPr>
        <w:t>.</w:t>
      </w:r>
    </w:p>
    <w:p w:rsidR="002E7AEC" w:rsidRPr="002E7AEC" w:rsidRDefault="002E7AEC" w:rsidP="002E7AEC">
      <w:pPr>
        <w:pStyle w:val="Pargrafo"/>
      </w:pPr>
    </w:p>
    <w:p w:rsidR="00D75674" w:rsidRDefault="00D75674" w:rsidP="00E935A7">
      <w:pPr>
        <w:pStyle w:val="Pargrafo"/>
      </w:pPr>
    </w:p>
    <w:p w:rsidR="00A31510" w:rsidRDefault="00A31510" w:rsidP="00E83C3F">
      <w:pPr>
        <w:pStyle w:val="TitulodeGrfico"/>
      </w:pPr>
    </w:p>
    <w:p w:rsidR="00E935A7" w:rsidRDefault="00E935A7" w:rsidP="00E935A7"/>
    <w:p w:rsidR="00A31510" w:rsidRDefault="00A31510" w:rsidP="00A31510"/>
    <w:p w:rsidR="00E5189D" w:rsidRDefault="002C590F" w:rsidP="002C590F">
      <w:pPr>
        <w:pStyle w:val="Ttulo1"/>
      </w:pPr>
      <w:bookmarkStart w:id="15" w:name="_Toc419109087"/>
      <w:bookmarkStart w:id="16" w:name="_Toc34473738"/>
      <w:r>
        <w:lastRenderedPageBreak/>
        <w:t>DESENVOLVIMENTO</w:t>
      </w:r>
      <w:bookmarkEnd w:id="15"/>
      <w:r w:rsidR="007F3A52">
        <w:t>.</w:t>
      </w:r>
      <w:bookmarkEnd w:id="16"/>
    </w:p>
    <w:p w:rsidR="00452340" w:rsidRPr="00452340" w:rsidRDefault="00452340" w:rsidP="006D2345">
      <w:pPr>
        <w:pStyle w:val="Ttulo2"/>
      </w:pPr>
      <w:bookmarkStart w:id="17" w:name="_Toc34473739"/>
      <w:r w:rsidRPr="00452340">
        <w:t>Análise Orientada a Objetos I</w:t>
      </w:r>
      <w:bookmarkEnd w:id="17"/>
    </w:p>
    <w:p w:rsidR="00841D83" w:rsidRDefault="00955D8A" w:rsidP="00452340">
      <w:pPr>
        <w:pStyle w:val="Pargrafo"/>
      </w:pPr>
      <w:r>
        <w:tab/>
      </w:r>
      <w:r w:rsidR="00452340" w:rsidRPr="00452340">
        <w:t xml:space="preserve">Durante o ciclo de vida de desenvolvimento de software, o desenvolvimento normalmente é dividido em </w:t>
      </w:r>
      <w:r w:rsidR="00452340">
        <w:t xml:space="preserve">estágios, </w:t>
      </w:r>
      <w:r w:rsidR="00452340" w:rsidRPr="00452340">
        <w:t xml:space="preserve">conceitos abstratos, soltos, usados ​​para separar as atividades que ocorrem em cada fase do desenvolvimento. Muitas vezes, essas etapas podem incluir </w:t>
      </w:r>
      <w:r w:rsidR="00452340">
        <w:t>requerimentos</w:t>
      </w:r>
      <w:r w:rsidR="00452340" w:rsidRPr="00452340">
        <w:t xml:space="preserve">, </w:t>
      </w:r>
      <w:r w:rsidR="00452340">
        <w:t>planejamento</w:t>
      </w:r>
      <w:r w:rsidR="00452340" w:rsidRPr="00452340">
        <w:t>, design, e assim por diante</w:t>
      </w:r>
      <w:r w:rsidR="00452340">
        <w:t>.</w:t>
      </w:r>
    </w:p>
    <w:p w:rsidR="00452340" w:rsidRDefault="00452340" w:rsidP="00452340">
      <w:pPr>
        <w:pStyle w:val="Pargrafo"/>
      </w:pPr>
      <w:r w:rsidRPr="00452340">
        <w:t xml:space="preserve">No caso de metodologias rigorosas de desenvolvimento, como o método cascata, esses estágios são </w:t>
      </w:r>
      <w:r w:rsidR="00534B0D" w:rsidRPr="00452340">
        <w:t>sequenciais</w:t>
      </w:r>
      <w:r w:rsidRPr="00452340">
        <w:t xml:space="preserve"> e devem ser completamente separados um do outro. Assim, ao criar um aplicativo usando o método de </w:t>
      </w:r>
      <w:r w:rsidR="00534B0D">
        <w:t>cascata</w:t>
      </w:r>
      <w:r w:rsidRPr="00452340">
        <w:t xml:space="preserve">, é improvável que as descobertas feitas durante </w:t>
      </w:r>
      <w:r w:rsidR="00534B0D">
        <w:t xml:space="preserve">as fases de testes ou depuração </w:t>
      </w:r>
      <w:r w:rsidRPr="00452340">
        <w:t xml:space="preserve">podem afetar as decisões já tomadas durante </w:t>
      </w:r>
      <w:r w:rsidR="00534B0D">
        <w:t>a fase de planejamento</w:t>
      </w:r>
      <w:r w:rsidRPr="00452340">
        <w:t xml:space="preserve">. Essas limitações, juntamente com o rigoroso processo de preparo passo a passo dos modelos em cascata, levaram ao surgimento de </w:t>
      </w:r>
      <w:r w:rsidR="00534B0D">
        <w:t>modelos interativos como a análise orientada à objetos.</w:t>
      </w:r>
    </w:p>
    <w:p w:rsidR="00216B9B" w:rsidRDefault="00216B9B" w:rsidP="00216B9B">
      <w:pPr>
        <w:pStyle w:val="Pargrafo"/>
      </w:pPr>
      <w:r>
        <w:t>A Análise Orientada a Objetos é o procedimento para identificar requisitos de engenharia de software e desenvolver especificações de software em termos de modelo de objeto de um sistema de software, que compreende objetos em interação.</w:t>
      </w:r>
    </w:p>
    <w:p w:rsidR="00216B9B" w:rsidRDefault="00216B9B" w:rsidP="00216B9B">
      <w:pPr>
        <w:pStyle w:val="Pargrafo"/>
      </w:pPr>
      <w:r>
        <w:t>A principal diferença entre a análise orientada a objetos e outras formas de análise é que, na abordagem orientada a objetos, os requisitos são organizados em torno de objetos, que integram dados e funções. Eles são modelados a partir de objetos do mundo real com os quais o sistema interage. Nas metodologias tradicionais de análise, os dois aspectos, funções e dados, são considerados separadamente.</w:t>
      </w:r>
    </w:p>
    <w:p w:rsidR="00216B9B" w:rsidRDefault="00216B9B" w:rsidP="00216B9B">
      <w:pPr>
        <w:pStyle w:val="Pargrafo"/>
      </w:pPr>
      <w:r>
        <w:t>Considerando o estudo de caso do Sistema Zera Dengue, foi realizada a modelagem da atividade de Análise de Sistemas em uma ferramenta CASE de modelagem, contemplando a UML. Levamos em consideração as funcionalidades para realização do cadastro da pessoa física que faz a denúncia, cadastro da localização da denúncia, cadastro da denúncia e consulta de acompanhamento do status da denúncia.</w:t>
      </w:r>
    </w:p>
    <w:p w:rsidR="00216B9B" w:rsidRDefault="00216B9B" w:rsidP="00216B9B">
      <w:pPr>
        <w:pStyle w:val="Pargrafo"/>
        <w:numPr>
          <w:ilvl w:val="0"/>
          <w:numId w:val="18"/>
        </w:numPr>
      </w:pPr>
      <w:r>
        <w:t>O Diagrama de Use Cases:</w:t>
      </w:r>
    </w:p>
    <w:p w:rsidR="00A7537C" w:rsidRDefault="00A7537C" w:rsidP="00A7537C">
      <w:pPr>
        <w:pStyle w:val="Pargrafo"/>
      </w:pPr>
      <w:r w:rsidRPr="00A7537C">
        <w:lastRenderedPageBreak/>
        <w:t>Um diagrama de casos de uso é um diagrama dinâmico ou de comportamento na UML. Os diagramas de casos de uso modelam a funcionalidade de um sistema usando atores e casos de uso. Casos de uso são um conjunto de ações, serviços e funções que o sistema precisa executar. Nesse contexto, um "sistema" é algo que está sendo desenvolvido ou operado, como um site. Os "atores" são pessoas ou entidades que operam sob funções definidas no sistema.</w:t>
      </w:r>
    </w:p>
    <w:p w:rsidR="005073B0" w:rsidRDefault="005073B0" w:rsidP="00A7537C">
      <w:pPr>
        <w:pStyle w:val="Pargrafo"/>
      </w:pPr>
      <w:r>
        <w:t>Os casos de uso do sistema Zera Dengue foram colocados em uma única imagem para melhor definição, conforme segue:</w:t>
      </w:r>
    </w:p>
    <w:p w:rsidR="00216B9B" w:rsidRPr="00452340" w:rsidRDefault="00216B9B" w:rsidP="00216B9B">
      <w:pPr>
        <w:pStyle w:val="Pargrafo"/>
        <w:ind w:left="2061" w:firstLine="0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000" cy="2163600"/>
            <wp:effectExtent l="0" t="0" r="0" b="8255"/>
            <wp:wrapSquare wrapText="bothSides"/>
            <wp:docPr id="1224" name="Picture 1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Picture 12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340" w:rsidRPr="00384C41" w:rsidRDefault="0004478A" w:rsidP="00384C41">
      <w:pPr>
        <w:pStyle w:val="Pargrafo"/>
        <w:ind w:firstLine="0"/>
        <w:jc w:val="center"/>
        <w:rPr>
          <w:b/>
          <w:sz w:val="20"/>
        </w:rPr>
      </w:pPr>
      <w:r w:rsidRPr="00384C41">
        <w:rPr>
          <w:b/>
          <w:sz w:val="20"/>
        </w:rPr>
        <w:t>Figura 1: Diagrama de Caso de Uso</w:t>
      </w:r>
    </w:p>
    <w:p w:rsidR="00393FD7" w:rsidRPr="00393FD7" w:rsidRDefault="00841D83" w:rsidP="00452340">
      <w:pPr>
        <w:pStyle w:val="Pargrafo"/>
        <w:ind w:firstLine="0"/>
      </w:pPr>
      <w:r>
        <w:t xml:space="preserve">                       </w:t>
      </w:r>
    </w:p>
    <w:p w:rsidR="0004478A" w:rsidRDefault="0004478A" w:rsidP="0004478A">
      <w:pPr>
        <w:pStyle w:val="Pargrafo"/>
        <w:numPr>
          <w:ilvl w:val="0"/>
          <w:numId w:val="18"/>
        </w:numPr>
      </w:pPr>
      <w:r>
        <w:t>A documentação de todos os Use Cases, no formato numerado, com a descrição dos Cenários Principal e Alternativos:</w:t>
      </w:r>
    </w:p>
    <w:p w:rsidR="0004478A" w:rsidRDefault="0004478A" w:rsidP="0004478A">
      <w:pPr>
        <w:pStyle w:val="Pargrafo"/>
        <w:ind w:left="2061" w:firstLine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0004478A" w:rsidTr="0068140A">
        <w:tc>
          <w:tcPr>
            <w:tcW w:w="4536" w:type="dxa"/>
          </w:tcPr>
          <w:p w:rsidR="0004478A" w:rsidRPr="0004478A" w:rsidRDefault="0004478A" w:rsidP="0068140A">
            <w:r w:rsidRPr="0004478A">
              <w:rPr>
                <w:b/>
              </w:rPr>
              <w:t>CSU 01</w:t>
            </w:r>
            <w:r w:rsidRPr="0004478A">
              <w:t xml:space="preserve"> - Gerir conta</w:t>
            </w:r>
            <w:r>
              <w:br/>
            </w:r>
            <w:r>
              <w:br/>
            </w:r>
            <w:r w:rsidRPr="0004478A">
              <w:rPr>
                <w:b/>
              </w:rPr>
              <w:t>Pré-Condição:</w:t>
            </w:r>
            <w:r w:rsidRPr="0004478A">
              <w:t xml:space="preserve"> Caso não tenha uma conta, então deve criar uma.</w:t>
            </w:r>
            <w:r>
              <w:br/>
            </w:r>
            <w:r>
              <w:br/>
            </w:r>
            <w:r w:rsidRPr="0004478A">
              <w:rPr>
                <w:b/>
              </w:rPr>
              <w:t>Ator envolvido:</w:t>
            </w:r>
            <w:r w:rsidRPr="0004478A">
              <w:t xml:space="preserve"> Denunciante</w:t>
            </w:r>
          </w:p>
        </w:tc>
        <w:tc>
          <w:tcPr>
            <w:tcW w:w="4536" w:type="dxa"/>
          </w:tcPr>
          <w:p w:rsidR="0004478A" w:rsidRDefault="0004478A" w:rsidP="0004478A">
            <w:pPr>
              <w:pStyle w:val="PargrafodaLista"/>
              <w:widowControl/>
              <w:numPr>
                <w:ilvl w:val="0"/>
                <w:numId w:val="22"/>
              </w:numPr>
              <w:spacing w:after="200" w:line="276" w:lineRule="auto"/>
              <w:jc w:val="left"/>
            </w:pPr>
            <w:r>
              <w:t>Usuário cadastra os dados no sistema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22"/>
              </w:numPr>
              <w:spacing w:after="200" w:line="276" w:lineRule="auto"/>
              <w:jc w:val="left"/>
            </w:pPr>
            <w:r>
              <w:t>Usuário visualiza os dados no sistema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22"/>
              </w:numPr>
              <w:spacing w:after="200" w:line="276" w:lineRule="auto"/>
              <w:jc w:val="left"/>
            </w:pPr>
            <w:r>
              <w:t>Usuário pode ou não alterar os dados no sistema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22"/>
              </w:numPr>
              <w:spacing w:after="200" w:line="276" w:lineRule="auto"/>
              <w:jc w:val="left"/>
            </w:pPr>
            <w:r>
              <w:t>Usuário encerra o caso de uso.</w:t>
            </w:r>
            <w:r>
              <w:br/>
            </w:r>
          </w:p>
        </w:tc>
      </w:tr>
      <w:tr w:rsidR="0004478A" w:rsidTr="0068140A">
        <w:tc>
          <w:tcPr>
            <w:tcW w:w="4536" w:type="dxa"/>
          </w:tcPr>
          <w:p w:rsidR="0004478A" w:rsidRPr="0004478A" w:rsidRDefault="0004478A" w:rsidP="0068140A">
            <w:r w:rsidRPr="0004478A">
              <w:rPr>
                <w:b/>
              </w:rPr>
              <w:t>CSU 02</w:t>
            </w:r>
            <w:r w:rsidRPr="0004478A">
              <w:t xml:space="preserve"> - Fazer Denúncia</w:t>
            </w:r>
            <w:r>
              <w:br/>
            </w:r>
            <w:r>
              <w:br/>
            </w:r>
            <w:r w:rsidRPr="0004478A">
              <w:rPr>
                <w:b/>
              </w:rPr>
              <w:t>Pré-Condição:</w:t>
            </w:r>
            <w:r w:rsidRPr="0004478A">
              <w:t xml:space="preserve"> Ter uma conta e estar “logado” no sistema.</w:t>
            </w:r>
            <w:r>
              <w:br/>
            </w:r>
            <w:r>
              <w:br/>
            </w:r>
            <w:r w:rsidRPr="0004478A">
              <w:rPr>
                <w:b/>
              </w:rPr>
              <w:t>Ator envolvido:</w:t>
            </w:r>
            <w:r w:rsidRPr="0004478A">
              <w:t xml:space="preserve"> Denunciante</w:t>
            </w:r>
          </w:p>
        </w:tc>
        <w:tc>
          <w:tcPr>
            <w:tcW w:w="4536" w:type="dxa"/>
          </w:tcPr>
          <w:p w:rsidR="0004478A" w:rsidRDefault="0004478A" w:rsidP="0004478A">
            <w:pPr>
              <w:pStyle w:val="PargrafodaLista"/>
              <w:widowControl/>
              <w:numPr>
                <w:ilvl w:val="0"/>
                <w:numId w:val="21"/>
              </w:numPr>
              <w:spacing w:after="200" w:line="276" w:lineRule="auto"/>
              <w:jc w:val="left"/>
              <w:rPr>
                <w:rFonts w:cs="Calibri"/>
              </w:rPr>
            </w:pPr>
            <w:r>
              <w:t>Denunciante entra no sistema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21"/>
              </w:numPr>
              <w:spacing w:after="200" w:line="276" w:lineRule="auto"/>
              <w:jc w:val="left"/>
            </w:pPr>
            <w:r>
              <w:t>Clica no botão fazer denúncia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21"/>
              </w:numPr>
              <w:spacing w:after="200" w:line="276" w:lineRule="auto"/>
              <w:jc w:val="left"/>
            </w:pPr>
            <w:r>
              <w:t>Informa o endereço do local e a descrição do problema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21"/>
              </w:numPr>
              <w:spacing w:after="200" w:line="276" w:lineRule="auto"/>
              <w:jc w:val="left"/>
            </w:pPr>
            <w:r>
              <w:t>Clica no botão fazer denúncia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21"/>
              </w:numPr>
              <w:spacing w:after="200" w:line="276" w:lineRule="auto"/>
              <w:jc w:val="left"/>
            </w:pPr>
            <w:r>
              <w:lastRenderedPageBreak/>
              <w:t>Encerra o caso de uso</w:t>
            </w:r>
            <w:r>
              <w:br/>
            </w:r>
          </w:p>
        </w:tc>
      </w:tr>
      <w:tr w:rsidR="0004478A" w:rsidTr="0068140A">
        <w:tc>
          <w:tcPr>
            <w:tcW w:w="4536" w:type="dxa"/>
          </w:tcPr>
          <w:p w:rsidR="0004478A" w:rsidRDefault="0004478A" w:rsidP="0068140A">
            <w:r w:rsidRPr="0004478A">
              <w:rPr>
                <w:b/>
              </w:rPr>
              <w:lastRenderedPageBreak/>
              <w:t>CSU 03</w:t>
            </w:r>
            <w:r w:rsidRPr="0004478A">
              <w:t xml:space="preserve"> - Relatar ação tomada</w:t>
            </w:r>
            <w:r>
              <w:br/>
            </w:r>
            <w:r>
              <w:br/>
            </w:r>
            <w:r w:rsidRPr="0004478A">
              <w:rPr>
                <w:b/>
              </w:rPr>
              <w:t>Pré-Condição:</w:t>
            </w:r>
            <w:r w:rsidRPr="0004478A">
              <w:t xml:space="preserve"> Denuncia ter sido realizada.</w:t>
            </w:r>
            <w:r>
              <w:br/>
            </w:r>
            <w:r>
              <w:br/>
            </w:r>
            <w:r w:rsidRPr="0004478A">
              <w:rPr>
                <w:b/>
              </w:rPr>
              <w:t>Pós - Condição</w:t>
            </w:r>
            <w:r w:rsidRPr="0004478A">
              <w:t>: Denunciante deve acompanhar o status da denúncia e visualizar a ação tomada.</w:t>
            </w:r>
          </w:p>
          <w:p w:rsidR="0004478A" w:rsidRPr="0004478A" w:rsidRDefault="0004478A" w:rsidP="0068140A"/>
          <w:p w:rsidR="0004478A" w:rsidRPr="0004478A" w:rsidRDefault="0004478A" w:rsidP="0068140A">
            <w:r w:rsidRPr="0004478A">
              <w:rPr>
                <w:b/>
              </w:rPr>
              <w:t>Ator envolvido</w:t>
            </w:r>
            <w:r w:rsidRPr="0004478A">
              <w:t>: Secretaria da Saúde</w:t>
            </w:r>
          </w:p>
        </w:tc>
        <w:tc>
          <w:tcPr>
            <w:tcW w:w="4536" w:type="dxa"/>
          </w:tcPr>
          <w:p w:rsidR="0004478A" w:rsidRPr="0004478A" w:rsidRDefault="0004478A" w:rsidP="0004478A">
            <w:pPr>
              <w:pStyle w:val="PargrafodaLista"/>
              <w:widowControl/>
              <w:numPr>
                <w:ilvl w:val="0"/>
                <w:numId w:val="20"/>
              </w:numPr>
              <w:spacing w:after="200" w:line="276" w:lineRule="auto"/>
              <w:jc w:val="left"/>
              <w:rPr>
                <w:rFonts w:cs="Arial"/>
                <w:szCs w:val="24"/>
              </w:rPr>
            </w:pPr>
            <w:r w:rsidRPr="0004478A">
              <w:rPr>
                <w:rFonts w:cs="Arial"/>
                <w:szCs w:val="24"/>
              </w:rPr>
              <w:t xml:space="preserve">Secretaria da Saúde acessa o sistema </w:t>
            </w:r>
          </w:p>
          <w:p w:rsidR="0004478A" w:rsidRPr="0004478A" w:rsidRDefault="0004478A" w:rsidP="0004478A">
            <w:pPr>
              <w:pStyle w:val="PargrafodaLista"/>
              <w:widowControl/>
              <w:numPr>
                <w:ilvl w:val="0"/>
                <w:numId w:val="20"/>
              </w:numPr>
              <w:spacing w:after="200" w:line="276" w:lineRule="auto"/>
              <w:jc w:val="left"/>
              <w:rPr>
                <w:rFonts w:cs="Arial"/>
                <w:szCs w:val="24"/>
              </w:rPr>
            </w:pPr>
            <w:r w:rsidRPr="0004478A">
              <w:rPr>
                <w:rFonts w:cs="Arial"/>
                <w:szCs w:val="24"/>
              </w:rPr>
              <w:t xml:space="preserve">Verifica as denúncias </w:t>
            </w:r>
          </w:p>
          <w:p w:rsidR="0004478A" w:rsidRPr="0004478A" w:rsidRDefault="0004478A" w:rsidP="0004478A">
            <w:pPr>
              <w:pStyle w:val="PargrafodaLista"/>
              <w:widowControl/>
              <w:numPr>
                <w:ilvl w:val="0"/>
                <w:numId w:val="20"/>
              </w:numPr>
              <w:spacing w:after="200" w:line="276" w:lineRule="auto"/>
              <w:jc w:val="left"/>
              <w:rPr>
                <w:rFonts w:cs="Arial"/>
                <w:szCs w:val="24"/>
              </w:rPr>
            </w:pPr>
            <w:r w:rsidRPr="0004478A">
              <w:rPr>
                <w:rFonts w:cs="Arial"/>
                <w:szCs w:val="24"/>
              </w:rPr>
              <w:t>Verifica gravidade e proximidade</w:t>
            </w:r>
          </w:p>
          <w:p w:rsidR="0004478A" w:rsidRPr="0004478A" w:rsidRDefault="0004478A" w:rsidP="0004478A">
            <w:pPr>
              <w:pStyle w:val="PargrafodaLista"/>
              <w:widowControl/>
              <w:numPr>
                <w:ilvl w:val="0"/>
                <w:numId w:val="20"/>
              </w:numPr>
              <w:spacing w:after="200" w:line="276" w:lineRule="auto"/>
              <w:jc w:val="left"/>
              <w:rPr>
                <w:rFonts w:cs="Arial"/>
                <w:szCs w:val="24"/>
              </w:rPr>
            </w:pPr>
            <w:r w:rsidRPr="0004478A">
              <w:rPr>
                <w:rFonts w:cs="Arial"/>
                <w:szCs w:val="24"/>
              </w:rPr>
              <w:t>Realiza uma ação quanto a isso</w:t>
            </w:r>
          </w:p>
          <w:p w:rsidR="0004478A" w:rsidRPr="0004478A" w:rsidRDefault="0004478A" w:rsidP="0004478A">
            <w:pPr>
              <w:pStyle w:val="PargrafodaLista"/>
              <w:widowControl/>
              <w:numPr>
                <w:ilvl w:val="0"/>
                <w:numId w:val="20"/>
              </w:numPr>
              <w:spacing w:after="200" w:line="276" w:lineRule="auto"/>
              <w:jc w:val="left"/>
              <w:rPr>
                <w:rFonts w:cs="Arial"/>
                <w:szCs w:val="24"/>
              </w:rPr>
            </w:pPr>
            <w:r w:rsidRPr="0004478A">
              <w:rPr>
                <w:rFonts w:cs="Arial"/>
                <w:szCs w:val="24"/>
              </w:rPr>
              <w:t>Informa ação tomada no sistema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20"/>
              </w:numPr>
              <w:spacing w:after="200" w:line="276" w:lineRule="auto"/>
              <w:jc w:val="left"/>
              <w:rPr>
                <w:szCs w:val="24"/>
              </w:rPr>
            </w:pPr>
            <w:r w:rsidRPr="0004478A">
              <w:rPr>
                <w:rFonts w:cs="Arial"/>
                <w:szCs w:val="24"/>
              </w:rPr>
              <w:t>Encerra o caso de uso</w:t>
            </w:r>
          </w:p>
        </w:tc>
      </w:tr>
      <w:tr w:rsidR="0004478A" w:rsidTr="0068140A">
        <w:tc>
          <w:tcPr>
            <w:tcW w:w="4536" w:type="dxa"/>
          </w:tcPr>
          <w:p w:rsidR="0004478A" w:rsidRPr="0004478A" w:rsidRDefault="0004478A" w:rsidP="0068140A">
            <w:r w:rsidRPr="0004478A">
              <w:rPr>
                <w:b/>
              </w:rPr>
              <w:t>CSU 04</w:t>
            </w:r>
            <w:r w:rsidRPr="0004478A">
              <w:t xml:space="preserve"> – Acompanhar status da denúncia</w:t>
            </w:r>
            <w:r>
              <w:br/>
            </w:r>
            <w:r>
              <w:br/>
            </w:r>
            <w:r w:rsidRPr="0004478A">
              <w:rPr>
                <w:b/>
              </w:rPr>
              <w:t>Pré-Condição:</w:t>
            </w:r>
            <w:r w:rsidRPr="0004478A">
              <w:t xml:space="preserve"> Denúncia ter sido realizada, estar “logado” no sistema</w:t>
            </w:r>
            <w:r>
              <w:br/>
            </w:r>
            <w:r>
              <w:br/>
            </w:r>
            <w:r w:rsidRPr="0004478A">
              <w:rPr>
                <w:b/>
              </w:rPr>
              <w:t>Atores envolvidos:</w:t>
            </w:r>
            <w:r w:rsidRPr="0004478A">
              <w:t xml:space="preserve"> Denunciante e Secretaria da Saúde</w:t>
            </w:r>
          </w:p>
        </w:tc>
        <w:tc>
          <w:tcPr>
            <w:tcW w:w="4536" w:type="dxa"/>
          </w:tcPr>
          <w:p w:rsidR="0004478A" w:rsidRDefault="0004478A" w:rsidP="0004478A">
            <w:pPr>
              <w:pStyle w:val="PargrafodaLista"/>
              <w:widowControl/>
              <w:numPr>
                <w:ilvl w:val="0"/>
                <w:numId w:val="19"/>
              </w:numPr>
              <w:spacing w:after="200" w:line="276" w:lineRule="auto"/>
              <w:jc w:val="left"/>
              <w:rPr>
                <w:rFonts w:cs="Calibri"/>
              </w:rPr>
            </w:pPr>
            <w:r>
              <w:t>Denunciante ou Secretaria da Saúde acessa o sistema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19"/>
              </w:numPr>
              <w:spacing w:after="200" w:line="276" w:lineRule="auto"/>
              <w:jc w:val="left"/>
            </w:pPr>
            <w:r>
              <w:t xml:space="preserve">Verifica as denúncias em andamento 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19"/>
              </w:numPr>
              <w:spacing w:after="200" w:line="276" w:lineRule="auto"/>
              <w:jc w:val="left"/>
            </w:pPr>
            <w:r>
              <w:t>Verifica qual é o status da denúncia</w:t>
            </w:r>
          </w:p>
          <w:p w:rsidR="0004478A" w:rsidRDefault="0004478A" w:rsidP="0004478A">
            <w:pPr>
              <w:pStyle w:val="PargrafodaLista"/>
              <w:widowControl/>
              <w:numPr>
                <w:ilvl w:val="0"/>
                <w:numId w:val="19"/>
              </w:numPr>
              <w:spacing w:after="200" w:line="276" w:lineRule="auto"/>
              <w:jc w:val="left"/>
            </w:pPr>
            <w:r>
              <w:t xml:space="preserve">Encerra caso de uso </w:t>
            </w:r>
          </w:p>
          <w:p w:rsidR="0004478A" w:rsidRDefault="0004478A" w:rsidP="0068140A">
            <w:pPr>
              <w:ind w:left="360"/>
              <w:rPr>
                <w:rFonts w:ascii="Times New Roman" w:hAnsi="Times New Roman"/>
                <w:szCs w:val="24"/>
              </w:rPr>
            </w:pPr>
            <w:r>
              <w:br/>
            </w:r>
          </w:p>
        </w:tc>
      </w:tr>
    </w:tbl>
    <w:p w:rsidR="00C9083C" w:rsidRPr="00384C41" w:rsidRDefault="00C9083C" w:rsidP="00384C41">
      <w:pPr>
        <w:pStyle w:val="Pargrafo"/>
        <w:ind w:firstLine="0"/>
        <w:jc w:val="center"/>
        <w:rPr>
          <w:b/>
          <w:sz w:val="20"/>
        </w:rPr>
      </w:pPr>
      <w:r w:rsidRPr="00384C41">
        <w:rPr>
          <w:b/>
          <w:sz w:val="20"/>
        </w:rPr>
        <w:tab/>
      </w:r>
      <w:r w:rsidR="00841D83" w:rsidRPr="00384C41">
        <w:rPr>
          <w:b/>
          <w:sz w:val="20"/>
        </w:rPr>
        <w:t xml:space="preserve"> </w:t>
      </w:r>
      <w:r w:rsidR="00384C41" w:rsidRPr="00384C41">
        <w:rPr>
          <w:b/>
          <w:sz w:val="20"/>
        </w:rPr>
        <w:t>Tabela 1: Descrição dos casos de uso</w:t>
      </w:r>
    </w:p>
    <w:p w:rsidR="00FE19D7" w:rsidRDefault="00FE19D7" w:rsidP="00955D8A">
      <w:pPr>
        <w:pStyle w:val="Pargrafo"/>
      </w:pPr>
    </w:p>
    <w:p w:rsidR="00A7537C" w:rsidRDefault="00A7537C" w:rsidP="00A7537C">
      <w:pPr>
        <w:pStyle w:val="Pargrafo"/>
        <w:numPr>
          <w:ilvl w:val="0"/>
          <w:numId w:val="18"/>
        </w:numPr>
      </w:pPr>
      <w:r>
        <w:t>O Diagrama de Classe:</w:t>
      </w:r>
    </w:p>
    <w:p w:rsidR="005073B0" w:rsidRDefault="005073B0" w:rsidP="005073B0">
      <w:pPr>
        <w:pStyle w:val="Pargrafo"/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167640</wp:posOffset>
            </wp:positionH>
            <wp:positionV relativeFrom="paragraph">
              <wp:posOffset>1036955</wp:posOffset>
            </wp:positionV>
            <wp:extent cx="5467350" cy="2733675"/>
            <wp:effectExtent l="0" t="0" r="0" b="9525"/>
            <wp:wrapSquare wrapText="bothSides"/>
            <wp:docPr id="5138" name="Picture 5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" name="Picture 51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3B0">
        <w:t>Na engenharia de software, um diagrama de classes na UML é um tipo de diagrama de estrutura estática que descreve a estrutura de um sistema, mostrando as classes do sistema, seus atributos, operações</w:t>
      </w:r>
      <w:r>
        <w:t xml:space="preserve">, </w:t>
      </w:r>
      <w:r w:rsidRPr="005073B0">
        <w:t>ou métodos</w:t>
      </w:r>
      <w:r>
        <w:t>,</w:t>
      </w:r>
      <w:r w:rsidRPr="005073B0">
        <w:t xml:space="preserve"> e os relacionamentos entre objetos.</w:t>
      </w:r>
    </w:p>
    <w:p w:rsidR="005073B0" w:rsidRPr="00384C41" w:rsidRDefault="005073B0" w:rsidP="005073B0">
      <w:pPr>
        <w:pStyle w:val="Pargrafo"/>
        <w:ind w:left="2061" w:firstLine="0"/>
        <w:jc w:val="center"/>
        <w:rPr>
          <w:b/>
          <w:sz w:val="20"/>
        </w:rPr>
      </w:pPr>
      <w:r>
        <w:rPr>
          <w:b/>
          <w:sz w:val="20"/>
        </w:rPr>
        <w:t>Figura 2</w:t>
      </w:r>
      <w:r w:rsidRPr="00384C41">
        <w:rPr>
          <w:b/>
          <w:sz w:val="20"/>
        </w:rPr>
        <w:t xml:space="preserve">: Diagrama de </w:t>
      </w:r>
      <w:r>
        <w:rPr>
          <w:b/>
          <w:sz w:val="20"/>
        </w:rPr>
        <w:t>Classe</w:t>
      </w:r>
    </w:p>
    <w:p w:rsidR="00101372" w:rsidRPr="00955D8A" w:rsidRDefault="0013327E" w:rsidP="0013327E">
      <w:pPr>
        <w:pStyle w:val="Ttulo2"/>
      </w:pPr>
      <w:bookmarkStart w:id="18" w:name="_Toc34473740"/>
      <w:r w:rsidRPr="0013327E">
        <w:rPr>
          <w:iCs/>
        </w:rPr>
        <w:lastRenderedPageBreak/>
        <w:t>Banco de Dados I</w:t>
      </w:r>
      <w:bookmarkEnd w:id="18"/>
    </w:p>
    <w:p w:rsidR="0013327E" w:rsidRDefault="0013327E" w:rsidP="0013327E">
      <w:pPr>
        <w:pStyle w:val="Pargrafo"/>
      </w:pPr>
      <w:r>
        <w:t xml:space="preserve">Banco de dados é uma coleta sistemática de dados. Os bancos de dados suportam armazenamento e manipulação de dados. Os bancos de dados facilitam o gerenciamento de dados. </w:t>
      </w:r>
    </w:p>
    <w:p w:rsidR="00D75820" w:rsidRDefault="0013327E" w:rsidP="0013327E">
      <w:pPr>
        <w:pStyle w:val="Pargrafo"/>
      </w:pPr>
      <w:r>
        <w:t>Uma lista telefônica on-line, por exemplo, definitivamente usaria o banco de dados para armazenar dados referentes a pessoas, números de telefone, outros detalhes de contato etc.</w:t>
      </w:r>
    </w:p>
    <w:p w:rsidR="0068140A" w:rsidRDefault="00AD1B20" w:rsidP="0068140A">
      <w:pPr>
        <w:pStyle w:val="Pargrafo"/>
      </w:pPr>
      <w:r>
        <w:t xml:space="preserve">O sistema </w:t>
      </w:r>
      <w:proofErr w:type="spellStart"/>
      <w:r>
        <w:t>Zer@</w:t>
      </w:r>
      <w:r w:rsidR="0013327E">
        <w:t>Dengue</w:t>
      </w:r>
      <w:proofErr w:type="spellEnd"/>
      <w:r w:rsidR="0013327E">
        <w:t xml:space="preserve"> precisa armazenar </w:t>
      </w:r>
      <w:r w:rsidR="0068140A">
        <w:t>diversas</w:t>
      </w:r>
      <w:r w:rsidR="0013327E">
        <w:t xml:space="preserve"> informações importantes e relevantes</w:t>
      </w:r>
      <w:r w:rsidR="0068140A">
        <w:t>, como algumas informações pessoas dos usuários, locais dos focos de dengue, arquivos de mídia, etc.</w:t>
      </w:r>
    </w:p>
    <w:p w:rsidR="0013327E" w:rsidRDefault="0068140A" w:rsidP="0013327E">
      <w:pPr>
        <w:pStyle w:val="Pargrafo"/>
      </w:pPr>
      <w:r>
        <w:t>Dessa forma foram levantados os requisitos sobre os tipos de informação que serão armazenadas no banco de dados e criado um</w:t>
      </w:r>
      <w:r w:rsidR="0013327E">
        <w:t xml:space="preserve"> model</w:t>
      </w:r>
      <w:r>
        <w:t>o entidade-relacionamento (MER).</w:t>
      </w:r>
    </w:p>
    <w:p w:rsidR="0068140A" w:rsidRDefault="0068140A" w:rsidP="0068140A">
      <w:pPr>
        <w:pStyle w:val="Pargrafo"/>
      </w:pPr>
      <w:r>
        <w:t>MER é uma abordagem gráfica para o design de banco de dados que usa Entidade/Relacionamento para representar objetos do mundo real.</w:t>
      </w:r>
    </w:p>
    <w:p w:rsidR="0068140A" w:rsidRDefault="0068140A" w:rsidP="0068140A">
      <w:pPr>
        <w:pStyle w:val="Pargrafo"/>
      </w:pPr>
      <w:r>
        <w:t xml:space="preserve">Uma entidade é uma coisa ou objeto no mundo real que é distinguível do ambiente circundante. Por exemplo, cada funcionário de uma organização é uma entidade separada. Algumas das principais características das entidades são: </w:t>
      </w:r>
    </w:p>
    <w:p w:rsidR="0068140A" w:rsidRDefault="0068140A" w:rsidP="0068140A">
      <w:pPr>
        <w:pStyle w:val="Pargrafo"/>
        <w:numPr>
          <w:ilvl w:val="0"/>
          <w:numId w:val="23"/>
        </w:numPr>
      </w:pPr>
      <w:r>
        <w:t>Uma entidade tem um conjunto de propriedades;</w:t>
      </w:r>
    </w:p>
    <w:p w:rsidR="0068140A" w:rsidRDefault="0068140A" w:rsidP="0068140A">
      <w:pPr>
        <w:pStyle w:val="Pargrafo"/>
        <w:numPr>
          <w:ilvl w:val="0"/>
          <w:numId w:val="23"/>
        </w:numPr>
      </w:pPr>
      <w:r>
        <w:t>As propriedades da entidade podem ter valores.</w:t>
      </w:r>
    </w:p>
    <w:p w:rsidR="0068140A" w:rsidRDefault="0068140A" w:rsidP="0013327E">
      <w:pPr>
        <w:pStyle w:val="Pargrafo"/>
      </w:pPr>
    </w:p>
    <w:p w:rsidR="0068140A" w:rsidRDefault="0068140A" w:rsidP="0013327E">
      <w:pPr>
        <w:pStyle w:val="Pargrafo"/>
      </w:pPr>
      <w:r>
        <w:t>Dito isto, será mostrado na sequência o MER e um simples script SQL para auxiliar na criação das tabelas</w:t>
      </w:r>
      <w:r w:rsidR="00725896">
        <w:t xml:space="preserve"> necessárias para o banco de dados.</w:t>
      </w:r>
    </w:p>
    <w:p w:rsidR="008C15AF" w:rsidRPr="00384C41" w:rsidRDefault="008C15AF" w:rsidP="008C15AF">
      <w:pPr>
        <w:pStyle w:val="Pargrafo"/>
        <w:ind w:left="2061" w:firstLine="0"/>
        <w:jc w:val="center"/>
        <w:rPr>
          <w:b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000" cy="3794400"/>
            <wp:effectExtent l="0" t="0" r="0" b="0"/>
            <wp:wrapSquare wrapText="bothSides"/>
            <wp:docPr id="1799" name="Picture 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Picture 17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0"/>
        </w:rPr>
        <w:t>Figura 3</w:t>
      </w:r>
      <w:r w:rsidRPr="00384C41">
        <w:rPr>
          <w:b/>
          <w:sz w:val="20"/>
        </w:rPr>
        <w:t xml:space="preserve">: </w:t>
      </w:r>
      <w:r>
        <w:rPr>
          <w:b/>
          <w:sz w:val="20"/>
        </w:rPr>
        <w:t>MER</w:t>
      </w:r>
    </w:p>
    <w:p w:rsidR="008C15AF" w:rsidRDefault="008C15AF" w:rsidP="0013327E">
      <w:pPr>
        <w:pStyle w:val="Pargraf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133C" w:rsidTr="0086133C">
        <w:tc>
          <w:tcPr>
            <w:tcW w:w="9062" w:type="dxa"/>
          </w:tcPr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 w:rsidRPr="006A0E12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6A0E12">
              <w:rPr>
                <w:lang w:val="en-US"/>
              </w:rPr>
              <w:t>Usuario</w:t>
            </w:r>
            <w:proofErr w:type="spellEnd"/>
            <w:r w:rsidRPr="006A0E12">
              <w:rPr>
                <w:lang w:val="en-US"/>
              </w:rPr>
              <w:t>(</w:t>
            </w:r>
            <w:proofErr w:type="gramEnd"/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 w:rsidRPr="006A0E12">
              <w:rPr>
                <w:lang w:val="en-US"/>
              </w:rPr>
              <w:tab/>
            </w:r>
            <w:proofErr w:type="spellStart"/>
            <w:r w:rsidRPr="006A0E12">
              <w:rPr>
                <w:lang w:val="en-US"/>
              </w:rPr>
              <w:t>usr_cpf</w:t>
            </w:r>
            <w:proofErr w:type="spellEnd"/>
            <w:r w:rsidRPr="006A0E12">
              <w:rPr>
                <w:lang w:val="en-US"/>
              </w:rPr>
              <w:t xml:space="preserve"> </w:t>
            </w:r>
            <w:proofErr w:type="gramStart"/>
            <w:r w:rsidRPr="006A0E12">
              <w:rPr>
                <w:lang w:val="en-US"/>
              </w:rPr>
              <w:t>number(</w:t>
            </w:r>
            <w:proofErr w:type="gramEnd"/>
            <w:r w:rsidRPr="006A0E12">
              <w:rPr>
                <w:lang w:val="en-US"/>
              </w:rPr>
              <w:t>2),</w:t>
            </w:r>
          </w:p>
          <w:p w:rsidR="0086133C" w:rsidRDefault="0086133C" w:rsidP="0086133C">
            <w:pPr>
              <w:pStyle w:val="Pargrafo"/>
            </w:pPr>
            <w:r w:rsidRPr="006A0E12">
              <w:rPr>
                <w:lang w:val="en-US"/>
              </w:rPr>
              <w:tab/>
            </w:r>
            <w:proofErr w:type="spellStart"/>
            <w:r>
              <w:t>usr_nome</w:t>
            </w:r>
            <w:proofErr w:type="spellEnd"/>
            <w:r>
              <w:t xml:space="preserve"> varchar2(100),</w:t>
            </w:r>
          </w:p>
          <w:p w:rsidR="0086133C" w:rsidRDefault="0086133C" w:rsidP="0086133C">
            <w:pPr>
              <w:pStyle w:val="Pargrafo"/>
            </w:pPr>
            <w:r>
              <w:tab/>
            </w:r>
            <w:proofErr w:type="spellStart"/>
            <w:r>
              <w:t>usr_senha</w:t>
            </w:r>
            <w:proofErr w:type="spellEnd"/>
            <w:r>
              <w:t xml:space="preserve"> varchar2(8),</w:t>
            </w:r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>
              <w:tab/>
            </w:r>
            <w:r w:rsidRPr="006A0E12">
              <w:rPr>
                <w:lang w:val="en-US"/>
              </w:rPr>
              <w:t xml:space="preserve">CONSTRAINT </w:t>
            </w:r>
            <w:proofErr w:type="spellStart"/>
            <w:r w:rsidRPr="006A0E12">
              <w:rPr>
                <w:lang w:val="en-US"/>
              </w:rPr>
              <w:t>usr_pk</w:t>
            </w:r>
            <w:proofErr w:type="spellEnd"/>
            <w:r w:rsidRPr="006A0E12">
              <w:rPr>
                <w:lang w:val="en-US"/>
              </w:rPr>
              <w:t xml:space="preserve"> PRIMARY </w:t>
            </w:r>
            <w:proofErr w:type="gramStart"/>
            <w:r w:rsidRPr="006A0E12">
              <w:rPr>
                <w:lang w:val="en-US"/>
              </w:rPr>
              <w:t>KEY(</w:t>
            </w:r>
            <w:proofErr w:type="spellStart"/>
            <w:proofErr w:type="gramEnd"/>
            <w:r w:rsidRPr="006A0E12">
              <w:rPr>
                <w:lang w:val="en-US"/>
              </w:rPr>
              <w:t>usr_cpf</w:t>
            </w:r>
            <w:proofErr w:type="spellEnd"/>
            <w:r w:rsidRPr="006A0E12">
              <w:rPr>
                <w:lang w:val="en-US"/>
              </w:rPr>
              <w:t>)</w:t>
            </w:r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 w:rsidRPr="006A0E12">
              <w:rPr>
                <w:lang w:val="en-US"/>
              </w:rPr>
              <w:t>);</w:t>
            </w:r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 w:rsidRPr="006A0E12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6A0E12">
              <w:rPr>
                <w:lang w:val="en-US"/>
              </w:rPr>
              <w:t>Denuncia</w:t>
            </w:r>
            <w:proofErr w:type="spellEnd"/>
            <w:r w:rsidRPr="006A0E12">
              <w:rPr>
                <w:lang w:val="en-US"/>
              </w:rPr>
              <w:t>(</w:t>
            </w:r>
            <w:proofErr w:type="gramEnd"/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 w:rsidRPr="006A0E12">
              <w:rPr>
                <w:lang w:val="en-US"/>
              </w:rPr>
              <w:tab/>
            </w:r>
            <w:proofErr w:type="spellStart"/>
            <w:r w:rsidRPr="006A0E12">
              <w:rPr>
                <w:lang w:val="en-US"/>
              </w:rPr>
              <w:t>den_id</w:t>
            </w:r>
            <w:proofErr w:type="spellEnd"/>
            <w:r w:rsidRPr="006A0E12">
              <w:rPr>
                <w:lang w:val="en-US"/>
              </w:rPr>
              <w:t xml:space="preserve"> </w:t>
            </w:r>
            <w:proofErr w:type="gramStart"/>
            <w:r w:rsidRPr="006A0E12">
              <w:rPr>
                <w:lang w:val="en-US"/>
              </w:rPr>
              <w:t>number(</w:t>
            </w:r>
            <w:proofErr w:type="gramEnd"/>
            <w:r w:rsidRPr="006A0E12">
              <w:rPr>
                <w:lang w:val="en-US"/>
              </w:rPr>
              <w:t>2),</w:t>
            </w:r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 w:rsidRPr="006A0E12">
              <w:rPr>
                <w:lang w:val="en-US"/>
              </w:rPr>
              <w:tab/>
            </w:r>
            <w:proofErr w:type="spellStart"/>
            <w:r w:rsidRPr="006A0E12">
              <w:rPr>
                <w:lang w:val="en-US"/>
              </w:rPr>
              <w:t>den_endereco</w:t>
            </w:r>
            <w:proofErr w:type="spellEnd"/>
            <w:r w:rsidRPr="006A0E12">
              <w:rPr>
                <w:lang w:val="en-US"/>
              </w:rPr>
              <w:t xml:space="preserve"> varchar2(200),</w:t>
            </w:r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 w:rsidRPr="006A0E12">
              <w:rPr>
                <w:lang w:val="en-US"/>
              </w:rPr>
              <w:tab/>
            </w:r>
            <w:proofErr w:type="spellStart"/>
            <w:r w:rsidRPr="006A0E12">
              <w:rPr>
                <w:lang w:val="en-US"/>
              </w:rPr>
              <w:t>den_descricao</w:t>
            </w:r>
            <w:proofErr w:type="spellEnd"/>
            <w:r w:rsidRPr="006A0E12">
              <w:rPr>
                <w:lang w:val="en-US"/>
              </w:rPr>
              <w:t xml:space="preserve"> varchar2(300),</w:t>
            </w:r>
          </w:p>
          <w:p w:rsidR="0086133C" w:rsidRPr="006A0E12" w:rsidRDefault="0086133C" w:rsidP="0086133C">
            <w:pPr>
              <w:pStyle w:val="Pargrafo"/>
              <w:rPr>
                <w:lang w:val="en-US"/>
              </w:rPr>
            </w:pPr>
            <w:r w:rsidRPr="006A0E12">
              <w:rPr>
                <w:lang w:val="en-US"/>
              </w:rPr>
              <w:tab/>
              <w:t xml:space="preserve">CONSTRAINT </w:t>
            </w:r>
            <w:proofErr w:type="spellStart"/>
            <w:r w:rsidRPr="006A0E12">
              <w:rPr>
                <w:lang w:val="en-US"/>
              </w:rPr>
              <w:t>den_pk</w:t>
            </w:r>
            <w:proofErr w:type="spellEnd"/>
            <w:r w:rsidRPr="006A0E12">
              <w:rPr>
                <w:lang w:val="en-US"/>
              </w:rPr>
              <w:t xml:space="preserve"> PRIMARY </w:t>
            </w:r>
            <w:proofErr w:type="gramStart"/>
            <w:r w:rsidRPr="006A0E12">
              <w:rPr>
                <w:lang w:val="en-US"/>
              </w:rPr>
              <w:t>KEY(</w:t>
            </w:r>
            <w:proofErr w:type="spellStart"/>
            <w:proofErr w:type="gramEnd"/>
            <w:r w:rsidRPr="006A0E12">
              <w:rPr>
                <w:lang w:val="en-US"/>
              </w:rPr>
              <w:t>den_id</w:t>
            </w:r>
            <w:proofErr w:type="spellEnd"/>
            <w:r w:rsidRPr="006A0E12">
              <w:rPr>
                <w:lang w:val="en-US"/>
              </w:rPr>
              <w:t>)</w:t>
            </w:r>
          </w:p>
          <w:p w:rsidR="0086133C" w:rsidRDefault="0086133C" w:rsidP="0086133C">
            <w:pPr>
              <w:pStyle w:val="Pargrafo"/>
            </w:pPr>
            <w:r>
              <w:t>);</w:t>
            </w:r>
          </w:p>
          <w:p w:rsidR="0086133C" w:rsidRDefault="0086133C" w:rsidP="0086133C">
            <w:pPr>
              <w:pStyle w:val="Pargrafo"/>
            </w:pPr>
          </w:p>
          <w:p w:rsidR="0086133C" w:rsidRDefault="0086133C" w:rsidP="0086133C">
            <w:pPr>
              <w:pStyle w:val="Pargrafo"/>
            </w:pPr>
            <w:r>
              <w:t xml:space="preserve">CREATE TABLE </w:t>
            </w:r>
            <w:proofErr w:type="gramStart"/>
            <w:r>
              <w:t>Acompanhamento(</w:t>
            </w:r>
            <w:proofErr w:type="gramEnd"/>
          </w:p>
          <w:p w:rsidR="0086133C" w:rsidRDefault="0086133C" w:rsidP="0086133C">
            <w:pPr>
              <w:pStyle w:val="Pargrafo"/>
            </w:pPr>
            <w:r>
              <w:tab/>
            </w:r>
            <w:proofErr w:type="spellStart"/>
            <w:r>
              <w:t>aco_id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2),</w:t>
            </w:r>
          </w:p>
          <w:p w:rsidR="0086133C" w:rsidRDefault="0086133C" w:rsidP="0086133C">
            <w:pPr>
              <w:pStyle w:val="Pargrafo"/>
            </w:pPr>
            <w:r>
              <w:tab/>
            </w:r>
            <w:proofErr w:type="spellStart"/>
            <w:r>
              <w:t>aco_status</w:t>
            </w:r>
            <w:proofErr w:type="spellEnd"/>
            <w:r>
              <w:t xml:space="preserve"> varchar2(100),</w:t>
            </w:r>
          </w:p>
          <w:p w:rsidR="0086133C" w:rsidRDefault="0086133C" w:rsidP="0086133C">
            <w:pPr>
              <w:pStyle w:val="Pargrafo"/>
            </w:pPr>
            <w:r>
              <w:lastRenderedPageBreak/>
              <w:tab/>
              <w:t xml:space="preserve">CONSTRAINT </w:t>
            </w:r>
            <w:proofErr w:type="spellStart"/>
            <w:r>
              <w:t>aco_pk</w:t>
            </w:r>
            <w:proofErr w:type="spellEnd"/>
            <w:r>
              <w:t xml:space="preserve"> PRIMARY </w:t>
            </w:r>
            <w:proofErr w:type="gramStart"/>
            <w:r>
              <w:t>KEY(</w:t>
            </w:r>
            <w:proofErr w:type="spellStart"/>
            <w:proofErr w:type="gramEnd"/>
            <w:r>
              <w:t>aco_id</w:t>
            </w:r>
            <w:proofErr w:type="spellEnd"/>
            <w:r>
              <w:t>)</w:t>
            </w:r>
          </w:p>
          <w:p w:rsidR="0086133C" w:rsidRDefault="0086133C" w:rsidP="0086133C">
            <w:pPr>
              <w:pStyle w:val="Pargrafo"/>
              <w:ind w:firstLine="0"/>
            </w:pPr>
            <w:r>
              <w:t>);</w:t>
            </w:r>
          </w:p>
        </w:tc>
      </w:tr>
    </w:tbl>
    <w:p w:rsidR="00725896" w:rsidRPr="0086133C" w:rsidRDefault="0086133C" w:rsidP="0086133C">
      <w:pPr>
        <w:pStyle w:val="Pargrafo"/>
        <w:jc w:val="center"/>
        <w:rPr>
          <w:b/>
          <w:sz w:val="20"/>
        </w:rPr>
      </w:pPr>
      <w:r w:rsidRPr="0086133C">
        <w:rPr>
          <w:b/>
          <w:sz w:val="20"/>
        </w:rPr>
        <w:lastRenderedPageBreak/>
        <w:t>Quadro 1: script SQL</w:t>
      </w:r>
    </w:p>
    <w:p w:rsidR="00A5418A" w:rsidRPr="00A5418A" w:rsidRDefault="00A5418A" w:rsidP="0086133C">
      <w:pPr>
        <w:pStyle w:val="Ttulo3"/>
        <w:numPr>
          <w:ilvl w:val="0"/>
          <w:numId w:val="0"/>
        </w:numPr>
        <w:rPr>
          <w:b/>
          <w:bCs/>
        </w:rPr>
      </w:pPr>
    </w:p>
    <w:p w:rsidR="00D624BC" w:rsidRDefault="0038327C" w:rsidP="00B83C64">
      <w:pPr>
        <w:pStyle w:val="Ttulo2"/>
      </w:pPr>
      <w:bookmarkStart w:id="19" w:name="_Toc34473741"/>
      <w:r w:rsidRPr="0038327C">
        <w:t>Arquitetura e Organização de Computadores</w:t>
      </w:r>
      <w:bookmarkEnd w:id="19"/>
    </w:p>
    <w:p w:rsidR="00D75820" w:rsidRPr="00276385" w:rsidRDefault="00276385" w:rsidP="00D75820">
      <w:pPr>
        <w:pStyle w:val="Pargrafo"/>
        <w:rPr>
          <w:color w:val="000000" w:themeColor="text1"/>
        </w:rPr>
      </w:pPr>
      <w:r w:rsidRPr="00276385">
        <w:rPr>
          <w:color w:val="000000" w:themeColor="text1"/>
        </w:rPr>
        <w:t xml:space="preserve">Para atender a demanda do Sistema </w:t>
      </w:r>
      <w:proofErr w:type="spellStart"/>
      <w:r w:rsidRPr="00276385">
        <w:rPr>
          <w:color w:val="000000" w:themeColor="text1"/>
        </w:rPr>
        <w:t>Zer@Dengue</w:t>
      </w:r>
      <w:proofErr w:type="spellEnd"/>
      <w:r w:rsidRPr="00276385">
        <w:rPr>
          <w:color w:val="000000" w:themeColor="text1"/>
        </w:rPr>
        <w:t xml:space="preserve"> foi selecionado um PC Desktop completo, com configurações ideais e valor acessível:</w:t>
      </w:r>
    </w:p>
    <w:p w:rsidR="00276385" w:rsidRDefault="00276385" w:rsidP="00D75820">
      <w:pPr>
        <w:pStyle w:val="Pargrafo"/>
        <w:rPr>
          <w:color w:val="FF0000"/>
        </w:rPr>
      </w:pP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 xml:space="preserve">Computador Completo com Monitor LED HDMI 19.5" Intel Core i5 4GB HD 500GB. </w:t>
      </w: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>Dupla saída de vídeo: HDMI Full HD e VGA, 6 Conexões USB: 4x traseiras e 2x frontais, 5 Conexões de áudio HD: 3x traseiras e 2x frontais, Conexão de rede: Rede Gigabit de alta velocidade 10/100/1000 RJ45 e Conexão PS2: Para a instalação de mouse e teclado.</w:t>
      </w: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>Monitor de LED com 19.5" HQ</w:t>
      </w: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>Brilho: 200cd</w:t>
      </w: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>Tempo de resposta: 5 ms</w:t>
      </w: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>Resolução máxima / recomendada: 1440 x 900</w:t>
      </w: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>Suporte de cores: Maior que 16 milhões</w:t>
      </w: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>Conexão: VGA e HDMI</w:t>
      </w:r>
    </w:p>
    <w:p w:rsidR="00276385" w:rsidRPr="00276385" w:rsidRDefault="00276385" w:rsidP="00276385">
      <w:pPr>
        <w:pStyle w:val="Pargrafo"/>
        <w:numPr>
          <w:ilvl w:val="0"/>
          <w:numId w:val="24"/>
        </w:numPr>
        <w:rPr>
          <w:color w:val="000000" w:themeColor="text1"/>
        </w:rPr>
      </w:pPr>
      <w:r w:rsidRPr="00276385">
        <w:rPr>
          <w:color w:val="000000" w:themeColor="text1"/>
        </w:rPr>
        <w:t>Valor: R$ 1.519,05</w:t>
      </w:r>
    </w:p>
    <w:p w:rsidR="001847BA" w:rsidRDefault="001847BA" w:rsidP="00D75820">
      <w:pPr>
        <w:pStyle w:val="Pargrafo"/>
      </w:pPr>
    </w:p>
    <w:p w:rsidR="001847BA" w:rsidRDefault="001847BA" w:rsidP="00D75820">
      <w:pPr>
        <w:pStyle w:val="Pargrafo"/>
      </w:pPr>
    </w:p>
    <w:p w:rsidR="001847BA" w:rsidRDefault="001847BA" w:rsidP="00D75820">
      <w:pPr>
        <w:pStyle w:val="Pargrafo"/>
      </w:pPr>
    </w:p>
    <w:p w:rsidR="00E66EFD" w:rsidRDefault="00070B99" w:rsidP="00070B99">
      <w:pPr>
        <w:pStyle w:val="Ttulo2"/>
        <w:rPr>
          <w:noProof/>
          <w:snapToGrid/>
        </w:rPr>
      </w:pPr>
      <w:bookmarkStart w:id="20" w:name="_Toc34473742"/>
      <w:r>
        <w:rPr>
          <w:noProof/>
          <w:snapToGrid/>
        </w:rPr>
        <w:t>LINGUAGEM DE PROGRAMAÇÃO E ESTRUTURA DE DADOS</w:t>
      </w:r>
      <w:bookmarkEnd w:id="20"/>
    </w:p>
    <w:p w:rsidR="00DE7EFB" w:rsidRPr="00DE7EFB" w:rsidRDefault="00DE7EFB" w:rsidP="00DE7EFB">
      <w:pPr>
        <w:pStyle w:val="Pargrafo"/>
      </w:pPr>
      <w:r w:rsidRPr="007F1113">
        <w:t xml:space="preserve">  Para otimizar as</w:t>
      </w:r>
      <w:r w:rsidR="007F1113" w:rsidRPr="007F1113">
        <w:t xml:space="preserve"> visitas</w:t>
      </w:r>
      <w:r w:rsidRPr="007F1113">
        <w:t xml:space="preserve"> da Equipe de Vistoria </w:t>
      </w:r>
      <w:proofErr w:type="spellStart"/>
      <w:r w:rsidRPr="007F1113">
        <w:t>Zer@Dengue</w:t>
      </w:r>
      <w:proofErr w:type="spellEnd"/>
      <w:r w:rsidRPr="007F1113">
        <w:t xml:space="preserve"> aos locais suspeitos de foco do mosquito</w:t>
      </w:r>
      <w:r w:rsidR="007F1113" w:rsidRPr="007F1113">
        <w:t>, foi s</w:t>
      </w:r>
      <w:r w:rsidR="007F1113">
        <w:t>elecionado</w:t>
      </w:r>
      <w:r w:rsidRPr="00DE7EFB">
        <w:t xml:space="preserve"> uma das mais utilizadas soluções baseadas em lista quando </w:t>
      </w:r>
      <w:r w:rsidR="007F1113">
        <w:t>se está</w:t>
      </w:r>
      <w:r w:rsidRPr="00DE7EFB">
        <w:t xml:space="preserve"> tratando de segmentação e organização: </w:t>
      </w:r>
      <w:r w:rsidRPr="00DE7EFB">
        <w:lastRenderedPageBreak/>
        <w:t>Busca Binária.</w:t>
      </w:r>
    </w:p>
    <w:p w:rsidR="00DF3F20" w:rsidRDefault="00DE7EFB" w:rsidP="00DF3F20">
      <w:pPr>
        <w:pStyle w:val="Pargrafo"/>
      </w:pPr>
      <w:r w:rsidRPr="00DE7EFB">
        <w:t xml:space="preserve">   A busca binária é um eficiente algoritmo para encontrar um item em uma lista ordenada de itens. Ela funciona dividindo repetidamente pela metade a porção da lista que deve conter o item, até reduzir as localizações possíveis a apenas uma.</w:t>
      </w:r>
      <w:r w:rsidR="007F1113">
        <w:t xml:space="preserve"> </w:t>
      </w:r>
    </w:p>
    <w:p w:rsidR="00DF3F20" w:rsidRDefault="00DE7EFB" w:rsidP="00DF3F20">
      <w:pPr>
        <w:pStyle w:val="Pargrafo"/>
      </w:pPr>
      <w:r w:rsidRPr="00DE7EFB">
        <w:t xml:space="preserve">A ideia consiste em basicamente dividir repetidamente uma lista previamente ordenada de endereços com base na proximidade e gravidade do caso, ambas podendo resultar em um devido peso, dividimos essa lista e aplicamos a busca binária até encontrarmos o menor peso, dessa forma podemos saber quais locais atender primeiro seguindo do mais grave para o menos grave, ou </w:t>
      </w:r>
      <w:r w:rsidR="00DF3F20" w:rsidRPr="00DE7EFB">
        <w:t>vice-versa</w:t>
      </w:r>
      <w:r w:rsidRPr="00DE7EFB">
        <w:t>.</w:t>
      </w:r>
      <w:r w:rsidR="00DF3F20">
        <w:t xml:space="preserve"> </w:t>
      </w:r>
    </w:p>
    <w:p w:rsidR="00DF3F20" w:rsidRDefault="00DE7EFB" w:rsidP="00DF3F20">
      <w:pPr>
        <w:pStyle w:val="Pargrafo"/>
      </w:pPr>
      <w:r w:rsidRPr="00DE7EFB">
        <w:t>Um exemplo:</w:t>
      </w:r>
    </w:p>
    <w:p w:rsidR="007F1113" w:rsidRDefault="00DE7EFB" w:rsidP="00DF3F20">
      <w:pPr>
        <w:pStyle w:val="Pargrafo"/>
      </w:pPr>
      <w:r>
        <w:br/>
      </w:r>
      <w:r>
        <w:br/>
      </w:r>
    </w:p>
    <w:p w:rsidR="007F1113" w:rsidRDefault="007F1113" w:rsidP="007F1113">
      <w:pPr>
        <w:pStyle w:val="Pargrafo"/>
        <w:jc w:val="center"/>
      </w:pPr>
    </w:p>
    <w:p w:rsidR="00DE7EFB" w:rsidRPr="007F1113" w:rsidRDefault="00AE7883" w:rsidP="007F1113">
      <w:pPr>
        <w:pStyle w:val="Pargrafo"/>
        <w:jc w:val="center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0</wp:posOffset>
            </wp:positionV>
            <wp:extent cx="5760000" cy="2646000"/>
            <wp:effectExtent l="0" t="0" r="0" b="2540"/>
            <wp:wrapSquare wrapText="bothSides"/>
            <wp:docPr id="3575" name="Picture 3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" name="Picture 35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13" w:rsidRPr="007F1113">
        <w:rPr>
          <w:b/>
          <w:sz w:val="20"/>
        </w:rPr>
        <w:t>Figura 4: Diagrama</w:t>
      </w:r>
    </w:p>
    <w:p w:rsidR="007F1113" w:rsidRDefault="00DE7EFB" w:rsidP="00DE7EFB">
      <w:pPr>
        <w:pStyle w:val="Pargrafo"/>
      </w:pPr>
      <w:r w:rsidRPr="00DE7EFB">
        <w:t xml:space="preserve">   </w:t>
      </w:r>
    </w:p>
    <w:p w:rsidR="009A0FBB" w:rsidRDefault="00DE7EFB" w:rsidP="00DE7EFB">
      <w:pPr>
        <w:pStyle w:val="Pargrafo"/>
      </w:pPr>
      <w:r w:rsidRPr="00DE7EFB">
        <w:t xml:space="preserve">Consideremos os nós dessa árvore de busca binária devidamente balanceada como os casos de dengue, agora consideremos os números dentro desses nós como sendo os “pesos” baseados na distância e gravidade designados aos nós. Conseguimos identificar claramente que organizando um roteiro uma equipe pode começar do caso mais “leve” e alcançar posteriormente o caso mais “grave”, ou </w:t>
      </w:r>
      <w:r w:rsidR="009A0FBB" w:rsidRPr="00DE7EFB">
        <w:t>vice-versa</w:t>
      </w:r>
      <w:r w:rsidRPr="00DE7EFB">
        <w:t>.</w:t>
      </w:r>
      <w:r w:rsidR="009A0FBB">
        <w:t xml:space="preserve"> </w:t>
      </w:r>
    </w:p>
    <w:p w:rsidR="00DE7EFB" w:rsidRDefault="00DE7EFB" w:rsidP="00DE7EFB">
      <w:pPr>
        <w:pStyle w:val="Pargrafo"/>
      </w:pPr>
      <w:r w:rsidRPr="00DE7EFB">
        <w:t xml:space="preserve">Com uma organização logística adequada, essa forma torna-se viável </w:t>
      </w:r>
      <w:r w:rsidRPr="00DE7EFB">
        <w:lastRenderedPageBreak/>
        <w:t>e tangível diante de tudo que foi abordado até então.</w:t>
      </w:r>
    </w:p>
    <w:p w:rsidR="001847BA" w:rsidRPr="001847BA" w:rsidRDefault="001847BA" w:rsidP="00DE7EFB">
      <w:pPr>
        <w:pStyle w:val="Pargrafo"/>
      </w:pPr>
    </w:p>
    <w:p w:rsidR="00E66EFD" w:rsidRPr="006970A9" w:rsidRDefault="00E66EFD" w:rsidP="00E66EFD">
      <w:pPr>
        <w:pStyle w:val="Pargrafo"/>
        <w:rPr>
          <w:noProof/>
        </w:rPr>
      </w:pPr>
    </w:p>
    <w:p w:rsidR="00446942" w:rsidRDefault="00446942" w:rsidP="00805B4A">
      <w:pPr>
        <w:pStyle w:val="Pargrafo"/>
        <w:rPr>
          <w:b/>
        </w:rPr>
      </w:pPr>
    </w:p>
    <w:p w:rsidR="00446942" w:rsidRDefault="00446942" w:rsidP="00805B4A">
      <w:pPr>
        <w:pStyle w:val="Pargrafo"/>
        <w:rPr>
          <w:b/>
        </w:rPr>
      </w:pPr>
    </w:p>
    <w:p w:rsidR="001B1E9C" w:rsidRDefault="001B1E9C" w:rsidP="00805B4A">
      <w:pPr>
        <w:pStyle w:val="Pargrafo"/>
        <w:rPr>
          <w:b/>
        </w:rPr>
      </w:pPr>
    </w:p>
    <w:p w:rsidR="00B14A35" w:rsidRDefault="00B14A35" w:rsidP="00EF1BFC">
      <w:pPr>
        <w:pStyle w:val="Ttulo1"/>
      </w:pPr>
      <w:bookmarkStart w:id="21" w:name="_Toc93473128"/>
      <w:bookmarkStart w:id="22" w:name="_Toc96408766"/>
      <w:bookmarkStart w:id="23" w:name="_Toc96409033"/>
      <w:bookmarkStart w:id="24" w:name="_Toc140052052"/>
      <w:bookmarkStart w:id="25" w:name="_Toc172266853"/>
      <w:bookmarkStart w:id="26" w:name="_Toc419109096"/>
      <w:bookmarkStart w:id="27" w:name="_Toc34473743"/>
      <w:r>
        <w:lastRenderedPageBreak/>
        <w:t>C</w:t>
      </w:r>
      <w:bookmarkEnd w:id="21"/>
      <w:bookmarkEnd w:id="22"/>
      <w:bookmarkEnd w:id="23"/>
      <w:bookmarkEnd w:id="24"/>
      <w:r w:rsidR="00E21654">
        <w:t>ONCLUSÃO</w:t>
      </w:r>
      <w:bookmarkEnd w:id="25"/>
      <w:bookmarkEnd w:id="26"/>
      <w:bookmarkEnd w:id="27"/>
    </w:p>
    <w:p w:rsidR="002F60DC" w:rsidRPr="00AD1B20" w:rsidRDefault="002F60DC" w:rsidP="002F60DC">
      <w:pPr>
        <w:pStyle w:val="Pargrafo"/>
        <w:rPr>
          <w:color w:val="000000" w:themeColor="text1"/>
        </w:rPr>
      </w:pPr>
      <w:bookmarkStart w:id="28" w:name="_Hlk19860403"/>
      <w:r w:rsidRPr="00AD1B20">
        <w:rPr>
          <w:color w:val="000000" w:themeColor="text1"/>
        </w:rPr>
        <w:t xml:space="preserve">Após a análise e levantamentos dos dados, o projeto foi iniciado </w:t>
      </w:r>
      <w:r w:rsidR="00AD1B20" w:rsidRPr="00AD1B20">
        <w:rPr>
          <w:color w:val="000000" w:themeColor="text1"/>
        </w:rPr>
        <w:t>falando um pouco sobre análise orientada a objetos e sua importância.</w:t>
      </w:r>
      <w:r w:rsidRPr="00AD1B20">
        <w:rPr>
          <w:color w:val="000000" w:themeColor="text1"/>
        </w:rPr>
        <w:t xml:space="preserve"> </w:t>
      </w:r>
      <w:r w:rsidR="00AD1B20" w:rsidRPr="00AD1B20">
        <w:rPr>
          <w:color w:val="000000" w:themeColor="text1"/>
        </w:rPr>
        <w:t xml:space="preserve">Foi preciso utilizar banco de dados para armazenar os dados sensíveis do sistema </w:t>
      </w:r>
      <w:proofErr w:type="spellStart"/>
      <w:r w:rsidR="00AD1B20" w:rsidRPr="00AD1B20">
        <w:rPr>
          <w:color w:val="000000" w:themeColor="text1"/>
        </w:rPr>
        <w:t>Zer@Dengue</w:t>
      </w:r>
      <w:proofErr w:type="spellEnd"/>
      <w:r w:rsidR="00AD1B20" w:rsidRPr="00AD1B20">
        <w:rPr>
          <w:color w:val="000000" w:themeColor="text1"/>
        </w:rPr>
        <w:t xml:space="preserve"> e produzir um script para facilitar sua criação.</w:t>
      </w:r>
    </w:p>
    <w:p w:rsidR="00AD1B20" w:rsidRPr="00AD1B20" w:rsidRDefault="00AD1B20" w:rsidP="00AD1B20">
      <w:pPr>
        <w:pStyle w:val="Pargrafo"/>
        <w:rPr>
          <w:color w:val="000000" w:themeColor="text1"/>
        </w:rPr>
      </w:pPr>
      <w:r w:rsidRPr="00AD1B20">
        <w:rPr>
          <w:color w:val="000000" w:themeColor="text1"/>
        </w:rPr>
        <w:t>Através de uma pesquisa sobre computadores disponíveis no mercado foi possível identificar a configuração necessária para os equipamentos que farão parte da empresa.</w:t>
      </w:r>
    </w:p>
    <w:p w:rsidR="007774EB" w:rsidRPr="00AD1B20" w:rsidRDefault="00AD1B20" w:rsidP="007774EB">
      <w:pPr>
        <w:pStyle w:val="Pargrafo"/>
        <w:rPr>
          <w:color w:val="000000" w:themeColor="text1"/>
        </w:rPr>
      </w:pPr>
      <w:r w:rsidRPr="00AD1B20">
        <w:rPr>
          <w:color w:val="000000" w:themeColor="text1"/>
        </w:rPr>
        <w:t>Por fim</w:t>
      </w:r>
      <w:r w:rsidR="007774EB" w:rsidRPr="00AD1B20">
        <w:rPr>
          <w:color w:val="000000" w:themeColor="text1"/>
        </w:rPr>
        <w:t xml:space="preserve">, </w:t>
      </w:r>
      <w:r w:rsidRPr="00AD1B20">
        <w:rPr>
          <w:color w:val="000000" w:themeColor="text1"/>
        </w:rPr>
        <w:t xml:space="preserve">foi apresentada uma solução para que a Equipe de Vistoria </w:t>
      </w:r>
      <w:proofErr w:type="spellStart"/>
      <w:r w:rsidRPr="00AD1B20">
        <w:rPr>
          <w:color w:val="000000" w:themeColor="text1"/>
        </w:rPr>
        <w:t>Zer@Dengue</w:t>
      </w:r>
      <w:proofErr w:type="spellEnd"/>
      <w:r w:rsidRPr="00AD1B20">
        <w:rPr>
          <w:color w:val="000000" w:themeColor="text1"/>
        </w:rPr>
        <w:t xml:space="preserve"> efetue suas visitas aos locais suspeitos de foco do mosquito de forma otimizada.</w:t>
      </w:r>
      <w:bookmarkEnd w:id="28"/>
    </w:p>
    <w:p w:rsidR="00E635D1" w:rsidRPr="00E635D1" w:rsidRDefault="00E635D1" w:rsidP="00E635D1">
      <w:pPr>
        <w:pStyle w:val="Pargrafo"/>
      </w:pPr>
    </w:p>
    <w:p w:rsidR="00165254" w:rsidRPr="002E7AEC" w:rsidRDefault="00165254" w:rsidP="00165254">
      <w:pPr>
        <w:pStyle w:val="Pargrafo"/>
      </w:pPr>
    </w:p>
    <w:p w:rsidR="00165254" w:rsidRPr="00165254" w:rsidRDefault="00165254" w:rsidP="00165254">
      <w:pPr>
        <w:pStyle w:val="Pargrafo"/>
      </w:pPr>
    </w:p>
    <w:p w:rsidR="00B6132E" w:rsidRPr="00B6132E" w:rsidRDefault="00B6132E" w:rsidP="00B6132E">
      <w:pPr>
        <w:pStyle w:val="Pargrafo"/>
      </w:pPr>
    </w:p>
    <w:p w:rsidR="000A5295" w:rsidRPr="000A5295" w:rsidRDefault="000A5295" w:rsidP="000A5295">
      <w:pPr>
        <w:pStyle w:val="Pargrafo"/>
      </w:pPr>
    </w:p>
    <w:p w:rsidR="00A63A4B" w:rsidRPr="00FE79D0" w:rsidRDefault="00A63A4B" w:rsidP="00A63A4B">
      <w:pPr>
        <w:pStyle w:val="Pargrafo"/>
      </w:pPr>
    </w:p>
    <w:p w:rsidR="00B14A35" w:rsidRDefault="00B14A35" w:rsidP="00D01EEE">
      <w:pPr>
        <w:pStyle w:val="Pargrafo"/>
      </w:pPr>
    </w:p>
    <w:p w:rsidR="007B68EC" w:rsidRDefault="00B14A35" w:rsidP="00B4268D">
      <w:pPr>
        <w:pStyle w:val="Ttulo6"/>
      </w:pPr>
      <w:bookmarkStart w:id="29" w:name="_Toc140052054"/>
      <w:bookmarkStart w:id="30" w:name="_Toc172266854"/>
      <w:bookmarkStart w:id="31" w:name="_Toc419109097"/>
      <w:r>
        <w:lastRenderedPageBreak/>
        <w:t>REFERÊNCIAS</w:t>
      </w:r>
      <w:bookmarkEnd w:id="29"/>
      <w:bookmarkEnd w:id="30"/>
      <w:bookmarkEnd w:id="31"/>
    </w:p>
    <w:p w:rsidR="00644C08" w:rsidRDefault="00644C08" w:rsidP="00644C08">
      <w:r>
        <w:t xml:space="preserve">FABRIS, P. P. G.; MORAES, E. M.; HISATOMI, </w:t>
      </w:r>
      <w:proofErr w:type="gramStart"/>
      <w:r>
        <w:t>M..</w:t>
      </w:r>
      <w:proofErr w:type="gramEnd"/>
      <w:r>
        <w:t xml:space="preserve"> </w:t>
      </w:r>
      <w:r w:rsidRPr="00644C08">
        <w:rPr>
          <w:b/>
        </w:rPr>
        <w:t>Análise orientada a objetos I</w:t>
      </w:r>
      <w:r>
        <w:t xml:space="preserve">. Londrina: Editora e Distribuidora Educacional S.A., 2018. Disponível em &lt; </w:t>
      </w:r>
      <w:r w:rsidRPr="00644C08">
        <w:t>https://biblioteca-virtual.com/detalhes/livro/1076</w:t>
      </w:r>
      <w:r>
        <w:t>&gt; acesso em 06 mar. 2020.</w:t>
      </w:r>
    </w:p>
    <w:p w:rsidR="00644C08" w:rsidRDefault="00644C08" w:rsidP="00644C08"/>
    <w:p w:rsidR="00432D0D" w:rsidRDefault="00644C08" w:rsidP="00644C08">
      <w:r>
        <w:t xml:space="preserve">PRESSMAN, R.; MAXIM, B. </w:t>
      </w:r>
      <w:r w:rsidRPr="00644C08">
        <w:rPr>
          <w:b/>
        </w:rPr>
        <w:t>Engenharia de software: uma abordagem profissional</w:t>
      </w:r>
      <w:r>
        <w:t>. 8 ed. Porto Alegre: AMGH, 2016. Disponível em &lt; https://integrada.minhabiblioteca.com.br/books/9788580555349&gt; acesso em 06 mar. 2020.</w:t>
      </w:r>
    </w:p>
    <w:p w:rsidR="00644C08" w:rsidRPr="00432D0D" w:rsidRDefault="00644C08" w:rsidP="00644C08"/>
    <w:p w:rsidR="0044351E" w:rsidRPr="00D20BC7" w:rsidRDefault="00644C08" w:rsidP="00644C08">
      <w:r w:rsidRPr="00644C08">
        <w:t xml:space="preserve">SANTANA, Gisele Alves. </w:t>
      </w:r>
      <w:r w:rsidRPr="00644C08">
        <w:rPr>
          <w:b/>
        </w:rPr>
        <w:t>Linguagens de programação e estruturas de dados</w:t>
      </w:r>
      <w:r w:rsidRPr="00644C08">
        <w:t>. Londrina: Editora e</w:t>
      </w:r>
      <w:r>
        <w:t xml:space="preserve"> </w:t>
      </w:r>
      <w:r w:rsidRPr="00644C08">
        <w:t>Distribuidora Educacional S.A. 2018.</w:t>
      </w:r>
    </w:p>
    <w:sectPr w:rsidR="0044351E" w:rsidRPr="00D20BC7" w:rsidSect="00D363D0">
      <w:headerReference w:type="even" r:id="rId15"/>
      <w:headerReference w:type="default" r:id="rId16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CD3" w:rsidRDefault="007C5CD3">
      <w:r>
        <w:separator/>
      </w:r>
    </w:p>
    <w:p w:rsidR="007C5CD3" w:rsidRDefault="007C5CD3"/>
    <w:p w:rsidR="007C5CD3" w:rsidRDefault="007C5CD3"/>
  </w:endnote>
  <w:endnote w:type="continuationSeparator" w:id="0">
    <w:p w:rsidR="007C5CD3" w:rsidRDefault="007C5CD3">
      <w:r>
        <w:continuationSeparator/>
      </w:r>
    </w:p>
    <w:p w:rsidR="007C5CD3" w:rsidRDefault="007C5CD3"/>
    <w:p w:rsidR="007C5CD3" w:rsidRDefault="007C5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CD3" w:rsidRDefault="007C5CD3">
      <w:r>
        <w:separator/>
      </w:r>
    </w:p>
  </w:footnote>
  <w:footnote w:type="continuationSeparator" w:id="0">
    <w:p w:rsidR="007C5CD3" w:rsidRDefault="007C5CD3">
      <w:r>
        <w:continuationSeparator/>
      </w:r>
    </w:p>
    <w:p w:rsidR="007C5CD3" w:rsidRDefault="007C5CD3"/>
    <w:p w:rsidR="007C5CD3" w:rsidRDefault="007C5C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40A" w:rsidRDefault="0068140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8140A" w:rsidRDefault="0068140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40A" w:rsidRDefault="0068140A"/>
  <w:p w:rsidR="0068140A" w:rsidRDefault="0068140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40A" w:rsidRDefault="0068140A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E666B">
      <w:rPr>
        <w:noProof/>
        <w:sz w:val="20"/>
      </w:rPr>
      <w:t>13</w:t>
    </w:r>
    <w:r>
      <w:rPr>
        <w:sz w:val="20"/>
      </w:rPr>
      <w:fldChar w:fldCharType="end"/>
    </w:r>
  </w:p>
  <w:p w:rsidR="0068140A" w:rsidRPr="00BB0176" w:rsidRDefault="0068140A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40B7"/>
    <w:multiLevelType w:val="hybridMultilevel"/>
    <w:tmpl w:val="C1F424A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13606BA3"/>
    <w:multiLevelType w:val="multilevel"/>
    <w:tmpl w:val="360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96985"/>
    <w:multiLevelType w:val="multilevel"/>
    <w:tmpl w:val="BAE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97B51"/>
    <w:multiLevelType w:val="multilevel"/>
    <w:tmpl w:val="41640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1504B"/>
    <w:multiLevelType w:val="hybridMultilevel"/>
    <w:tmpl w:val="B7BE70F4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23E07FCF"/>
    <w:multiLevelType w:val="hybridMultilevel"/>
    <w:tmpl w:val="14F42D5E"/>
    <w:lvl w:ilvl="0" w:tplc="BB288432">
      <w:start w:val="1"/>
      <w:numFmt w:val="decimal"/>
      <w:lvlText w:val="%1."/>
      <w:lvlJc w:val="left"/>
      <w:pPr>
        <w:ind w:left="720" w:hanging="360"/>
      </w:pPr>
    </w:lvl>
    <w:lvl w:ilvl="1" w:tplc="FE8AB9AE">
      <w:start w:val="1"/>
      <w:numFmt w:val="lowerLetter"/>
      <w:lvlText w:val="%2."/>
      <w:lvlJc w:val="left"/>
      <w:pPr>
        <w:ind w:left="1440" w:hanging="360"/>
      </w:pPr>
    </w:lvl>
    <w:lvl w:ilvl="2" w:tplc="E5768C50">
      <w:start w:val="1"/>
      <w:numFmt w:val="lowerRoman"/>
      <w:lvlText w:val="%3."/>
      <w:lvlJc w:val="right"/>
      <w:pPr>
        <w:ind w:left="2160" w:hanging="180"/>
      </w:pPr>
    </w:lvl>
    <w:lvl w:ilvl="3" w:tplc="795E9EF8">
      <w:start w:val="1"/>
      <w:numFmt w:val="decimal"/>
      <w:lvlText w:val="%4."/>
      <w:lvlJc w:val="left"/>
      <w:pPr>
        <w:ind w:left="2880" w:hanging="360"/>
      </w:pPr>
    </w:lvl>
    <w:lvl w:ilvl="4" w:tplc="056E9832">
      <w:start w:val="1"/>
      <w:numFmt w:val="lowerLetter"/>
      <w:lvlText w:val="%5."/>
      <w:lvlJc w:val="left"/>
      <w:pPr>
        <w:ind w:left="3600" w:hanging="360"/>
      </w:pPr>
    </w:lvl>
    <w:lvl w:ilvl="5" w:tplc="46E4FF66">
      <w:start w:val="1"/>
      <w:numFmt w:val="lowerRoman"/>
      <w:lvlText w:val="%6."/>
      <w:lvlJc w:val="right"/>
      <w:pPr>
        <w:ind w:left="4320" w:hanging="180"/>
      </w:pPr>
    </w:lvl>
    <w:lvl w:ilvl="6" w:tplc="73FC094E">
      <w:start w:val="1"/>
      <w:numFmt w:val="decimal"/>
      <w:lvlText w:val="%7."/>
      <w:lvlJc w:val="left"/>
      <w:pPr>
        <w:ind w:left="5040" w:hanging="360"/>
      </w:pPr>
    </w:lvl>
    <w:lvl w:ilvl="7" w:tplc="6728C6FC">
      <w:start w:val="1"/>
      <w:numFmt w:val="lowerLetter"/>
      <w:lvlText w:val="%8."/>
      <w:lvlJc w:val="left"/>
      <w:pPr>
        <w:ind w:left="5760" w:hanging="360"/>
      </w:pPr>
    </w:lvl>
    <w:lvl w:ilvl="8" w:tplc="286C3F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37D20"/>
    <w:multiLevelType w:val="hybridMultilevel"/>
    <w:tmpl w:val="30F49006"/>
    <w:lvl w:ilvl="0" w:tplc="B774861A">
      <w:start w:val="1"/>
      <w:numFmt w:val="decimal"/>
      <w:lvlText w:val="%1."/>
      <w:lvlJc w:val="left"/>
      <w:pPr>
        <w:ind w:left="720" w:hanging="360"/>
      </w:pPr>
    </w:lvl>
    <w:lvl w:ilvl="1" w:tplc="333020A8">
      <w:start w:val="1"/>
      <w:numFmt w:val="lowerLetter"/>
      <w:lvlText w:val="%2."/>
      <w:lvlJc w:val="left"/>
      <w:pPr>
        <w:ind w:left="1440" w:hanging="360"/>
      </w:pPr>
    </w:lvl>
    <w:lvl w:ilvl="2" w:tplc="129C5AAC">
      <w:start w:val="1"/>
      <w:numFmt w:val="lowerRoman"/>
      <w:lvlText w:val="%3."/>
      <w:lvlJc w:val="right"/>
      <w:pPr>
        <w:ind w:left="2160" w:hanging="180"/>
      </w:pPr>
    </w:lvl>
    <w:lvl w:ilvl="3" w:tplc="D4123316">
      <w:start w:val="1"/>
      <w:numFmt w:val="decimal"/>
      <w:lvlText w:val="%4."/>
      <w:lvlJc w:val="left"/>
      <w:pPr>
        <w:ind w:left="2880" w:hanging="360"/>
      </w:pPr>
    </w:lvl>
    <w:lvl w:ilvl="4" w:tplc="4894E2EE">
      <w:start w:val="1"/>
      <w:numFmt w:val="lowerLetter"/>
      <w:lvlText w:val="%5."/>
      <w:lvlJc w:val="left"/>
      <w:pPr>
        <w:ind w:left="3600" w:hanging="360"/>
      </w:pPr>
    </w:lvl>
    <w:lvl w:ilvl="5" w:tplc="4E48B534">
      <w:start w:val="1"/>
      <w:numFmt w:val="lowerRoman"/>
      <w:lvlText w:val="%6."/>
      <w:lvlJc w:val="right"/>
      <w:pPr>
        <w:ind w:left="4320" w:hanging="180"/>
      </w:pPr>
    </w:lvl>
    <w:lvl w:ilvl="6" w:tplc="288AA872">
      <w:start w:val="1"/>
      <w:numFmt w:val="decimal"/>
      <w:lvlText w:val="%7."/>
      <w:lvlJc w:val="left"/>
      <w:pPr>
        <w:ind w:left="5040" w:hanging="360"/>
      </w:pPr>
    </w:lvl>
    <w:lvl w:ilvl="7" w:tplc="9DD69956">
      <w:start w:val="1"/>
      <w:numFmt w:val="lowerLetter"/>
      <w:lvlText w:val="%8."/>
      <w:lvlJc w:val="left"/>
      <w:pPr>
        <w:ind w:left="5760" w:hanging="360"/>
      </w:pPr>
    </w:lvl>
    <w:lvl w:ilvl="8" w:tplc="1EA042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38622F"/>
    <w:multiLevelType w:val="multilevel"/>
    <w:tmpl w:val="3238134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524272EC"/>
    <w:multiLevelType w:val="hybridMultilevel"/>
    <w:tmpl w:val="124890F6"/>
    <w:lvl w:ilvl="0" w:tplc="B338E79E">
      <w:start w:val="1"/>
      <w:numFmt w:val="decimal"/>
      <w:lvlText w:val="%1."/>
      <w:lvlJc w:val="left"/>
      <w:pPr>
        <w:ind w:left="720" w:hanging="360"/>
      </w:pPr>
    </w:lvl>
    <w:lvl w:ilvl="1" w:tplc="50D8CE0C">
      <w:start w:val="1"/>
      <w:numFmt w:val="lowerLetter"/>
      <w:lvlText w:val="%2."/>
      <w:lvlJc w:val="left"/>
      <w:pPr>
        <w:ind w:left="1440" w:hanging="360"/>
      </w:pPr>
    </w:lvl>
    <w:lvl w:ilvl="2" w:tplc="4F480A02">
      <w:start w:val="1"/>
      <w:numFmt w:val="lowerRoman"/>
      <w:lvlText w:val="%3."/>
      <w:lvlJc w:val="right"/>
      <w:pPr>
        <w:ind w:left="2160" w:hanging="180"/>
      </w:pPr>
    </w:lvl>
    <w:lvl w:ilvl="3" w:tplc="2E50F84E">
      <w:start w:val="1"/>
      <w:numFmt w:val="decimal"/>
      <w:lvlText w:val="%4."/>
      <w:lvlJc w:val="left"/>
      <w:pPr>
        <w:ind w:left="2880" w:hanging="360"/>
      </w:pPr>
    </w:lvl>
    <w:lvl w:ilvl="4" w:tplc="87AC3188">
      <w:start w:val="1"/>
      <w:numFmt w:val="lowerLetter"/>
      <w:lvlText w:val="%5."/>
      <w:lvlJc w:val="left"/>
      <w:pPr>
        <w:ind w:left="3600" w:hanging="360"/>
      </w:pPr>
    </w:lvl>
    <w:lvl w:ilvl="5" w:tplc="87E04196">
      <w:start w:val="1"/>
      <w:numFmt w:val="lowerRoman"/>
      <w:lvlText w:val="%6."/>
      <w:lvlJc w:val="right"/>
      <w:pPr>
        <w:ind w:left="4320" w:hanging="180"/>
      </w:pPr>
    </w:lvl>
    <w:lvl w:ilvl="6" w:tplc="800A6580">
      <w:start w:val="1"/>
      <w:numFmt w:val="decimal"/>
      <w:lvlText w:val="%7."/>
      <w:lvlJc w:val="left"/>
      <w:pPr>
        <w:ind w:left="5040" w:hanging="360"/>
      </w:pPr>
    </w:lvl>
    <w:lvl w:ilvl="7" w:tplc="485A133E">
      <w:start w:val="1"/>
      <w:numFmt w:val="lowerLetter"/>
      <w:lvlText w:val="%8."/>
      <w:lvlJc w:val="left"/>
      <w:pPr>
        <w:ind w:left="5760" w:hanging="360"/>
      </w:pPr>
    </w:lvl>
    <w:lvl w:ilvl="8" w:tplc="ACDACF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94B4B"/>
    <w:multiLevelType w:val="multilevel"/>
    <w:tmpl w:val="BAE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90BE1"/>
    <w:multiLevelType w:val="hybridMultilevel"/>
    <w:tmpl w:val="E736B4E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65E421AA"/>
    <w:multiLevelType w:val="hybridMultilevel"/>
    <w:tmpl w:val="226002A6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66A64DED"/>
    <w:multiLevelType w:val="hybridMultilevel"/>
    <w:tmpl w:val="8174BB76"/>
    <w:lvl w:ilvl="0" w:tplc="354E81C0">
      <w:start w:val="1"/>
      <w:numFmt w:val="decimal"/>
      <w:lvlText w:val="%1."/>
      <w:lvlJc w:val="left"/>
      <w:pPr>
        <w:ind w:left="720" w:hanging="360"/>
      </w:pPr>
    </w:lvl>
    <w:lvl w:ilvl="1" w:tplc="27E87820">
      <w:start w:val="1"/>
      <w:numFmt w:val="lowerLetter"/>
      <w:lvlText w:val="%2."/>
      <w:lvlJc w:val="left"/>
      <w:pPr>
        <w:ind w:left="1440" w:hanging="360"/>
      </w:pPr>
    </w:lvl>
    <w:lvl w:ilvl="2" w:tplc="D58C1844">
      <w:start w:val="1"/>
      <w:numFmt w:val="lowerRoman"/>
      <w:lvlText w:val="%3."/>
      <w:lvlJc w:val="right"/>
      <w:pPr>
        <w:ind w:left="2160" w:hanging="180"/>
      </w:pPr>
    </w:lvl>
    <w:lvl w:ilvl="3" w:tplc="59E8981C">
      <w:start w:val="1"/>
      <w:numFmt w:val="decimal"/>
      <w:lvlText w:val="%4."/>
      <w:lvlJc w:val="left"/>
      <w:pPr>
        <w:ind w:left="2880" w:hanging="360"/>
      </w:pPr>
    </w:lvl>
    <w:lvl w:ilvl="4" w:tplc="18E217B6">
      <w:start w:val="1"/>
      <w:numFmt w:val="lowerLetter"/>
      <w:lvlText w:val="%5."/>
      <w:lvlJc w:val="left"/>
      <w:pPr>
        <w:ind w:left="3600" w:hanging="360"/>
      </w:pPr>
    </w:lvl>
    <w:lvl w:ilvl="5" w:tplc="FD7624E0">
      <w:start w:val="1"/>
      <w:numFmt w:val="lowerRoman"/>
      <w:lvlText w:val="%6."/>
      <w:lvlJc w:val="right"/>
      <w:pPr>
        <w:ind w:left="4320" w:hanging="180"/>
      </w:pPr>
    </w:lvl>
    <w:lvl w:ilvl="6" w:tplc="E7CE5EF4">
      <w:start w:val="1"/>
      <w:numFmt w:val="decimal"/>
      <w:lvlText w:val="%7."/>
      <w:lvlJc w:val="left"/>
      <w:pPr>
        <w:ind w:left="5040" w:hanging="360"/>
      </w:pPr>
    </w:lvl>
    <w:lvl w:ilvl="7" w:tplc="2E5245DC">
      <w:start w:val="1"/>
      <w:numFmt w:val="lowerLetter"/>
      <w:lvlText w:val="%8."/>
      <w:lvlJc w:val="left"/>
      <w:pPr>
        <w:ind w:left="5760" w:hanging="360"/>
      </w:pPr>
    </w:lvl>
    <w:lvl w:ilvl="8" w:tplc="787A3D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7" w15:restartNumberingAfterBreak="0">
    <w:nsid w:val="79FB55D2"/>
    <w:multiLevelType w:val="multilevel"/>
    <w:tmpl w:val="322E6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B58B6"/>
    <w:multiLevelType w:val="hybridMultilevel"/>
    <w:tmpl w:val="0060A7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C44948"/>
    <w:multiLevelType w:val="hybridMultilevel"/>
    <w:tmpl w:val="283E2598"/>
    <w:lvl w:ilvl="0" w:tplc="89F861E0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0"/>
  </w:num>
  <w:num w:numId="5">
    <w:abstractNumId w:val="16"/>
  </w:num>
  <w:num w:numId="6">
    <w:abstractNumId w:val="7"/>
    <w:lvlOverride w:ilvl="0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7"/>
  </w:num>
  <w:num w:numId="11">
    <w:abstractNumId w:val="2"/>
  </w:num>
  <w:num w:numId="12">
    <w:abstractNumId w:val="12"/>
  </w:num>
  <w:num w:numId="13">
    <w:abstractNumId w:val="1"/>
  </w:num>
  <w:num w:numId="14">
    <w:abstractNumId w:val="4"/>
  </w:num>
  <w:num w:numId="15">
    <w:abstractNumId w:val="18"/>
  </w:num>
  <w:num w:numId="16">
    <w:abstractNumId w:val="8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7">
    <w:abstractNumId w:val="14"/>
  </w:num>
  <w:num w:numId="18">
    <w:abstractNumId w:val="19"/>
  </w:num>
  <w:num w:numId="19">
    <w:abstractNumId w:val="6"/>
  </w:num>
  <w:num w:numId="20">
    <w:abstractNumId w:val="11"/>
  </w:num>
  <w:num w:numId="21">
    <w:abstractNumId w:val="15"/>
  </w:num>
  <w:num w:numId="22">
    <w:abstractNumId w:val="5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181"/>
    <w:rsid w:val="00004BFD"/>
    <w:rsid w:val="000069E6"/>
    <w:rsid w:val="00007BDE"/>
    <w:rsid w:val="0001498E"/>
    <w:rsid w:val="00017AA2"/>
    <w:rsid w:val="000217C0"/>
    <w:rsid w:val="00026202"/>
    <w:rsid w:val="00030824"/>
    <w:rsid w:val="00031B68"/>
    <w:rsid w:val="000340F7"/>
    <w:rsid w:val="00040744"/>
    <w:rsid w:val="000429D3"/>
    <w:rsid w:val="0004478A"/>
    <w:rsid w:val="00045D4A"/>
    <w:rsid w:val="00052A84"/>
    <w:rsid w:val="00061834"/>
    <w:rsid w:val="0006791C"/>
    <w:rsid w:val="00070B99"/>
    <w:rsid w:val="00071BE4"/>
    <w:rsid w:val="00073066"/>
    <w:rsid w:val="000759E7"/>
    <w:rsid w:val="00075F31"/>
    <w:rsid w:val="00077330"/>
    <w:rsid w:val="000778BF"/>
    <w:rsid w:val="00084475"/>
    <w:rsid w:val="00093FE4"/>
    <w:rsid w:val="00095B97"/>
    <w:rsid w:val="0009600E"/>
    <w:rsid w:val="000A00CE"/>
    <w:rsid w:val="000A5295"/>
    <w:rsid w:val="000B0AD7"/>
    <w:rsid w:val="000B1176"/>
    <w:rsid w:val="000B2F37"/>
    <w:rsid w:val="000B3C35"/>
    <w:rsid w:val="000B7DA2"/>
    <w:rsid w:val="000C1AA9"/>
    <w:rsid w:val="000C4EC9"/>
    <w:rsid w:val="000C5D21"/>
    <w:rsid w:val="000C68AF"/>
    <w:rsid w:val="000D0157"/>
    <w:rsid w:val="000D1836"/>
    <w:rsid w:val="000D7F91"/>
    <w:rsid w:val="000E39FD"/>
    <w:rsid w:val="000E40C9"/>
    <w:rsid w:val="000E48E6"/>
    <w:rsid w:val="000E7330"/>
    <w:rsid w:val="000F2BEF"/>
    <w:rsid w:val="000F2F1F"/>
    <w:rsid w:val="000F3F4C"/>
    <w:rsid w:val="000F4D1E"/>
    <w:rsid w:val="00100AAE"/>
    <w:rsid w:val="00101372"/>
    <w:rsid w:val="00106A37"/>
    <w:rsid w:val="00116659"/>
    <w:rsid w:val="001168E5"/>
    <w:rsid w:val="001312D5"/>
    <w:rsid w:val="0013327E"/>
    <w:rsid w:val="0013557B"/>
    <w:rsid w:val="00140F3F"/>
    <w:rsid w:val="00152233"/>
    <w:rsid w:val="00152BCC"/>
    <w:rsid w:val="00157DFE"/>
    <w:rsid w:val="001602BF"/>
    <w:rsid w:val="0016333C"/>
    <w:rsid w:val="00165254"/>
    <w:rsid w:val="00166711"/>
    <w:rsid w:val="001742E1"/>
    <w:rsid w:val="00182B35"/>
    <w:rsid w:val="001847BA"/>
    <w:rsid w:val="00190C8C"/>
    <w:rsid w:val="001A1083"/>
    <w:rsid w:val="001A646B"/>
    <w:rsid w:val="001B1E9C"/>
    <w:rsid w:val="001B62FD"/>
    <w:rsid w:val="001C03AD"/>
    <w:rsid w:val="001D015B"/>
    <w:rsid w:val="001D0BCC"/>
    <w:rsid w:val="001D347A"/>
    <w:rsid w:val="001D3482"/>
    <w:rsid w:val="001D5C1D"/>
    <w:rsid w:val="001E0C35"/>
    <w:rsid w:val="001E1B4B"/>
    <w:rsid w:val="001E38BB"/>
    <w:rsid w:val="001E4104"/>
    <w:rsid w:val="001E4E41"/>
    <w:rsid w:val="001E7B6F"/>
    <w:rsid w:val="001F5279"/>
    <w:rsid w:val="002039ED"/>
    <w:rsid w:val="00207CF9"/>
    <w:rsid w:val="002141A5"/>
    <w:rsid w:val="00215043"/>
    <w:rsid w:val="00215A8F"/>
    <w:rsid w:val="00216B9B"/>
    <w:rsid w:val="0022110D"/>
    <w:rsid w:val="0023200C"/>
    <w:rsid w:val="00233372"/>
    <w:rsid w:val="00234DA0"/>
    <w:rsid w:val="002404FA"/>
    <w:rsid w:val="00240636"/>
    <w:rsid w:val="002453BD"/>
    <w:rsid w:val="00246223"/>
    <w:rsid w:val="00247636"/>
    <w:rsid w:val="00260584"/>
    <w:rsid w:val="00260ABD"/>
    <w:rsid w:val="00264E3F"/>
    <w:rsid w:val="00265545"/>
    <w:rsid w:val="0027448B"/>
    <w:rsid w:val="00276385"/>
    <w:rsid w:val="00276469"/>
    <w:rsid w:val="00280430"/>
    <w:rsid w:val="00280BDD"/>
    <w:rsid w:val="00286118"/>
    <w:rsid w:val="002864C6"/>
    <w:rsid w:val="00287193"/>
    <w:rsid w:val="0029678C"/>
    <w:rsid w:val="00297812"/>
    <w:rsid w:val="002A7AFB"/>
    <w:rsid w:val="002B0318"/>
    <w:rsid w:val="002C590F"/>
    <w:rsid w:val="002D042F"/>
    <w:rsid w:val="002D5084"/>
    <w:rsid w:val="002D5805"/>
    <w:rsid w:val="002E004D"/>
    <w:rsid w:val="002E406A"/>
    <w:rsid w:val="002E4418"/>
    <w:rsid w:val="002E53B9"/>
    <w:rsid w:val="002E7AEC"/>
    <w:rsid w:val="002F5BFA"/>
    <w:rsid w:val="002F60DC"/>
    <w:rsid w:val="002F6612"/>
    <w:rsid w:val="003023FB"/>
    <w:rsid w:val="00310080"/>
    <w:rsid w:val="00310B62"/>
    <w:rsid w:val="0031122E"/>
    <w:rsid w:val="003118A7"/>
    <w:rsid w:val="00313FD6"/>
    <w:rsid w:val="003320E6"/>
    <w:rsid w:val="00340FF8"/>
    <w:rsid w:val="003419AF"/>
    <w:rsid w:val="0034333A"/>
    <w:rsid w:val="0035002F"/>
    <w:rsid w:val="00350DA8"/>
    <w:rsid w:val="003522B5"/>
    <w:rsid w:val="00354F2E"/>
    <w:rsid w:val="00363BEB"/>
    <w:rsid w:val="00364268"/>
    <w:rsid w:val="0036435C"/>
    <w:rsid w:val="0036453F"/>
    <w:rsid w:val="00366DBF"/>
    <w:rsid w:val="00367330"/>
    <w:rsid w:val="00374929"/>
    <w:rsid w:val="00377C10"/>
    <w:rsid w:val="0038327C"/>
    <w:rsid w:val="00384C41"/>
    <w:rsid w:val="00387161"/>
    <w:rsid w:val="0039312C"/>
    <w:rsid w:val="0039348E"/>
    <w:rsid w:val="00393FD7"/>
    <w:rsid w:val="003A31D3"/>
    <w:rsid w:val="003B3106"/>
    <w:rsid w:val="003B3BFD"/>
    <w:rsid w:val="003B4E69"/>
    <w:rsid w:val="003D287D"/>
    <w:rsid w:val="003D30C2"/>
    <w:rsid w:val="003D6C61"/>
    <w:rsid w:val="003E10AB"/>
    <w:rsid w:val="003E11CA"/>
    <w:rsid w:val="003E1B07"/>
    <w:rsid w:val="003E2BFA"/>
    <w:rsid w:val="003F27BC"/>
    <w:rsid w:val="003F2EE1"/>
    <w:rsid w:val="003F3D90"/>
    <w:rsid w:val="0040503B"/>
    <w:rsid w:val="004073EC"/>
    <w:rsid w:val="004108CB"/>
    <w:rsid w:val="00410E43"/>
    <w:rsid w:val="0042027A"/>
    <w:rsid w:val="00422930"/>
    <w:rsid w:val="0042361C"/>
    <w:rsid w:val="00432D0D"/>
    <w:rsid w:val="00435AF7"/>
    <w:rsid w:val="00437AB2"/>
    <w:rsid w:val="00437C17"/>
    <w:rsid w:val="0044185C"/>
    <w:rsid w:val="00441AED"/>
    <w:rsid w:val="0044351E"/>
    <w:rsid w:val="00443A55"/>
    <w:rsid w:val="004459F0"/>
    <w:rsid w:val="00446942"/>
    <w:rsid w:val="004514A3"/>
    <w:rsid w:val="00452340"/>
    <w:rsid w:val="004546D1"/>
    <w:rsid w:val="00454C83"/>
    <w:rsid w:val="00457D44"/>
    <w:rsid w:val="00462335"/>
    <w:rsid w:val="004635FE"/>
    <w:rsid w:val="004654DB"/>
    <w:rsid w:val="00471173"/>
    <w:rsid w:val="00472470"/>
    <w:rsid w:val="004730CE"/>
    <w:rsid w:val="00481BCE"/>
    <w:rsid w:val="00484BA7"/>
    <w:rsid w:val="00496E2A"/>
    <w:rsid w:val="004A0691"/>
    <w:rsid w:val="004B078F"/>
    <w:rsid w:val="004B15C5"/>
    <w:rsid w:val="004C0D6D"/>
    <w:rsid w:val="004C35E0"/>
    <w:rsid w:val="004C3C4F"/>
    <w:rsid w:val="004C5301"/>
    <w:rsid w:val="004C5B86"/>
    <w:rsid w:val="004C5F7C"/>
    <w:rsid w:val="004C75ED"/>
    <w:rsid w:val="004D4389"/>
    <w:rsid w:val="004D62F0"/>
    <w:rsid w:val="004D746C"/>
    <w:rsid w:val="004E117C"/>
    <w:rsid w:val="004F5A05"/>
    <w:rsid w:val="004F611E"/>
    <w:rsid w:val="004F635B"/>
    <w:rsid w:val="005073B0"/>
    <w:rsid w:val="00507D28"/>
    <w:rsid w:val="00512A44"/>
    <w:rsid w:val="00513939"/>
    <w:rsid w:val="00520050"/>
    <w:rsid w:val="00534B0D"/>
    <w:rsid w:val="00537F10"/>
    <w:rsid w:val="0054352C"/>
    <w:rsid w:val="0056354D"/>
    <w:rsid w:val="00564DD7"/>
    <w:rsid w:val="0056725A"/>
    <w:rsid w:val="005679D5"/>
    <w:rsid w:val="00570C71"/>
    <w:rsid w:val="0057103C"/>
    <w:rsid w:val="00572890"/>
    <w:rsid w:val="00576159"/>
    <w:rsid w:val="00583AA6"/>
    <w:rsid w:val="005866A1"/>
    <w:rsid w:val="00587C26"/>
    <w:rsid w:val="00590A81"/>
    <w:rsid w:val="00590AE6"/>
    <w:rsid w:val="00591966"/>
    <w:rsid w:val="00596447"/>
    <w:rsid w:val="005A0A05"/>
    <w:rsid w:val="005A3856"/>
    <w:rsid w:val="005A49CA"/>
    <w:rsid w:val="005A7D5C"/>
    <w:rsid w:val="005B6684"/>
    <w:rsid w:val="005B7DD6"/>
    <w:rsid w:val="005C16E1"/>
    <w:rsid w:val="005C38B3"/>
    <w:rsid w:val="005C5769"/>
    <w:rsid w:val="005D0D63"/>
    <w:rsid w:val="005D3933"/>
    <w:rsid w:val="005D50F2"/>
    <w:rsid w:val="005D6030"/>
    <w:rsid w:val="005E65C8"/>
    <w:rsid w:val="005E666B"/>
    <w:rsid w:val="005F7293"/>
    <w:rsid w:val="005F761E"/>
    <w:rsid w:val="005F7A45"/>
    <w:rsid w:val="005F7EED"/>
    <w:rsid w:val="00600128"/>
    <w:rsid w:val="0060457A"/>
    <w:rsid w:val="006141F8"/>
    <w:rsid w:val="00615657"/>
    <w:rsid w:val="00624EFE"/>
    <w:rsid w:val="0062674B"/>
    <w:rsid w:val="0063501A"/>
    <w:rsid w:val="0063601A"/>
    <w:rsid w:val="0063771A"/>
    <w:rsid w:val="00637A27"/>
    <w:rsid w:val="00644C08"/>
    <w:rsid w:val="0065053C"/>
    <w:rsid w:val="00650712"/>
    <w:rsid w:val="00653AD6"/>
    <w:rsid w:val="006550E1"/>
    <w:rsid w:val="00655AAC"/>
    <w:rsid w:val="0066749B"/>
    <w:rsid w:val="0066786F"/>
    <w:rsid w:val="006700B9"/>
    <w:rsid w:val="006722CE"/>
    <w:rsid w:val="00675013"/>
    <w:rsid w:val="0068140A"/>
    <w:rsid w:val="00681A7E"/>
    <w:rsid w:val="006845F4"/>
    <w:rsid w:val="006847E5"/>
    <w:rsid w:val="006849E9"/>
    <w:rsid w:val="00685C5D"/>
    <w:rsid w:val="00686623"/>
    <w:rsid w:val="00690CEF"/>
    <w:rsid w:val="00691179"/>
    <w:rsid w:val="00691F61"/>
    <w:rsid w:val="006970A9"/>
    <w:rsid w:val="00697840"/>
    <w:rsid w:val="006A0342"/>
    <w:rsid w:val="006A0E12"/>
    <w:rsid w:val="006A1F2D"/>
    <w:rsid w:val="006A1FD0"/>
    <w:rsid w:val="006A35C1"/>
    <w:rsid w:val="006A5CFC"/>
    <w:rsid w:val="006B020C"/>
    <w:rsid w:val="006B0472"/>
    <w:rsid w:val="006B1968"/>
    <w:rsid w:val="006B3250"/>
    <w:rsid w:val="006B6678"/>
    <w:rsid w:val="006B7598"/>
    <w:rsid w:val="006C44EA"/>
    <w:rsid w:val="006D08B4"/>
    <w:rsid w:val="006D2345"/>
    <w:rsid w:val="006D2421"/>
    <w:rsid w:val="006D260C"/>
    <w:rsid w:val="006D51AA"/>
    <w:rsid w:val="006D52CF"/>
    <w:rsid w:val="006D64AA"/>
    <w:rsid w:val="006E01C6"/>
    <w:rsid w:val="006E38EC"/>
    <w:rsid w:val="006E5ED5"/>
    <w:rsid w:val="006F0564"/>
    <w:rsid w:val="006F40BA"/>
    <w:rsid w:val="006F6403"/>
    <w:rsid w:val="00700AD8"/>
    <w:rsid w:val="00702F7D"/>
    <w:rsid w:val="00704B38"/>
    <w:rsid w:val="00713070"/>
    <w:rsid w:val="00713FA7"/>
    <w:rsid w:val="00716D92"/>
    <w:rsid w:val="00720396"/>
    <w:rsid w:val="00721786"/>
    <w:rsid w:val="00721C0B"/>
    <w:rsid w:val="00721F1D"/>
    <w:rsid w:val="0072558B"/>
    <w:rsid w:val="00725896"/>
    <w:rsid w:val="00727643"/>
    <w:rsid w:val="00735558"/>
    <w:rsid w:val="007410F5"/>
    <w:rsid w:val="00741551"/>
    <w:rsid w:val="00746005"/>
    <w:rsid w:val="00751D30"/>
    <w:rsid w:val="00752151"/>
    <w:rsid w:val="00754328"/>
    <w:rsid w:val="007619E8"/>
    <w:rsid w:val="00764205"/>
    <w:rsid w:val="00764F09"/>
    <w:rsid w:val="00771C53"/>
    <w:rsid w:val="007774EB"/>
    <w:rsid w:val="007864DE"/>
    <w:rsid w:val="00787C5D"/>
    <w:rsid w:val="00793056"/>
    <w:rsid w:val="007A1647"/>
    <w:rsid w:val="007B18C5"/>
    <w:rsid w:val="007B68EC"/>
    <w:rsid w:val="007B6FA4"/>
    <w:rsid w:val="007C205A"/>
    <w:rsid w:val="007C5CD3"/>
    <w:rsid w:val="007D5892"/>
    <w:rsid w:val="007E0F15"/>
    <w:rsid w:val="007E420B"/>
    <w:rsid w:val="007F1113"/>
    <w:rsid w:val="007F3A52"/>
    <w:rsid w:val="007F5787"/>
    <w:rsid w:val="007F5A09"/>
    <w:rsid w:val="00802932"/>
    <w:rsid w:val="00802D60"/>
    <w:rsid w:val="00805B4A"/>
    <w:rsid w:val="00807417"/>
    <w:rsid w:val="00814FD4"/>
    <w:rsid w:val="00817A2D"/>
    <w:rsid w:val="00817CDC"/>
    <w:rsid w:val="008205EF"/>
    <w:rsid w:val="00820FA3"/>
    <w:rsid w:val="00822762"/>
    <w:rsid w:val="008358C2"/>
    <w:rsid w:val="00841D83"/>
    <w:rsid w:val="0084251E"/>
    <w:rsid w:val="00843453"/>
    <w:rsid w:val="00843A85"/>
    <w:rsid w:val="0086133C"/>
    <w:rsid w:val="00862B91"/>
    <w:rsid w:val="00862F83"/>
    <w:rsid w:val="00874A64"/>
    <w:rsid w:val="00882C71"/>
    <w:rsid w:val="008875CD"/>
    <w:rsid w:val="00892C74"/>
    <w:rsid w:val="00892D27"/>
    <w:rsid w:val="008A2AB4"/>
    <w:rsid w:val="008A31B8"/>
    <w:rsid w:val="008C118E"/>
    <w:rsid w:val="008C15AF"/>
    <w:rsid w:val="008C4451"/>
    <w:rsid w:val="008C649A"/>
    <w:rsid w:val="008E082D"/>
    <w:rsid w:val="008E419E"/>
    <w:rsid w:val="008E654F"/>
    <w:rsid w:val="00900011"/>
    <w:rsid w:val="0090154B"/>
    <w:rsid w:val="00901FC7"/>
    <w:rsid w:val="0090212D"/>
    <w:rsid w:val="00903E33"/>
    <w:rsid w:val="00906604"/>
    <w:rsid w:val="00906612"/>
    <w:rsid w:val="00916510"/>
    <w:rsid w:val="00926DFA"/>
    <w:rsid w:val="00927E8B"/>
    <w:rsid w:val="0094529E"/>
    <w:rsid w:val="00945FDB"/>
    <w:rsid w:val="00946A99"/>
    <w:rsid w:val="00955815"/>
    <w:rsid w:val="00955D8A"/>
    <w:rsid w:val="00962C7E"/>
    <w:rsid w:val="00965332"/>
    <w:rsid w:val="0096596E"/>
    <w:rsid w:val="00971182"/>
    <w:rsid w:val="00971DE3"/>
    <w:rsid w:val="00977322"/>
    <w:rsid w:val="00982DAA"/>
    <w:rsid w:val="0098601F"/>
    <w:rsid w:val="0099112F"/>
    <w:rsid w:val="0099266B"/>
    <w:rsid w:val="00992F6D"/>
    <w:rsid w:val="00994D4E"/>
    <w:rsid w:val="009951F2"/>
    <w:rsid w:val="009A0FBB"/>
    <w:rsid w:val="009A1817"/>
    <w:rsid w:val="009A41E8"/>
    <w:rsid w:val="009A4E0C"/>
    <w:rsid w:val="009B4954"/>
    <w:rsid w:val="009B50E0"/>
    <w:rsid w:val="009B5217"/>
    <w:rsid w:val="009C5F5F"/>
    <w:rsid w:val="009F0FC3"/>
    <w:rsid w:val="009F19A7"/>
    <w:rsid w:val="009F5F97"/>
    <w:rsid w:val="00A00754"/>
    <w:rsid w:val="00A010EF"/>
    <w:rsid w:val="00A0162D"/>
    <w:rsid w:val="00A03DDE"/>
    <w:rsid w:val="00A055DC"/>
    <w:rsid w:val="00A0586C"/>
    <w:rsid w:val="00A06798"/>
    <w:rsid w:val="00A103CC"/>
    <w:rsid w:val="00A11491"/>
    <w:rsid w:val="00A135BD"/>
    <w:rsid w:val="00A13BDD"/>
    <w:rsid w:val="00A14B4F"/>
    <w:rsid w:val="00A16DFC"/>
    <w:rsid w:val="00A17A70"/>
    <w:rsid w:val="00A22BBB"/>
    <w:rsid w:val="00A27914"/>
    <w:rsid w:val="00A30385"/>
    <w:rsid w:val="00A31510"/>
    <w:rsid w:val="00A332EA"/>
    <w:rsid w:val="00A518C5"/>
    <w:rsid w:val="00A52399"/>
    <w:rsid w:val="00A53010"/>
    <w:rsid w:val="00A5418A"/>
    <w:rsid w:val="00A57D99"/>
    <w:rsid w:val="00A63A4B"/>
    <w:rsid w:val="00A66642"/>
    <w:rsid w:val="00A6710C"/>
    <w:rsid w:val="00A70CDC"/>
    <w:rsid w:val="00A72499"/>
    <w:rsid w:val="00A7537C"/>
    <w:rsid w:val="00A77ACB"/>
    <w:rsid w:val="00A8269B"/>
    <w:rsid w:val="00A8798F"/>
    <w:rsid w:val="00A91CD3"/>
    <w:rsid w:val="00A95BC5"/>
    <w:rsid w:val="00A97E32"/>
    <w:rsid w:val="00AA30A1"/>
    <w:rsid w:val="00AA3E9E"/>
    <w:rsid w:val="00AA4DEB"/>
    <w:rsid w:val="00AB02EB"/>
    <w:rsid w:val="00AB3767"/>
    <w:rsid w:val="00AB4BC5"/>
    <w:rsid w:val="00AD05CA"/>
    <w:rsid w:val="00AD0F82"/>
    <w:rsid w:val="00AD1B20"/>
    <w:rsid w:val="00AD226D"/>
    <w:rsid w:val="00AD228F"/>
    <w:rsid w:val="00AE7883"/>
    <w:rsid w:val="00AF1379"/>
    <w:rsid w:val="00B10BB5"/>
    <w:rsid w:val="00B14A35"/>
    <w:rsid w:val="00B15072"/>
    <w:rsid w:val="00B16E29"/>
    <w:rsid w:val="00B207EB"/>
    <w:rsid w:val="00B210F7"/>
    <w:rsid w:val="00B26C8A"/>
    <w:rsid w:val="00B302BE"/>
    <w:rsid w:val="00B34CD9"/>
    <w:rsid w:val="00B41028"/>
    <w:rsid w:val="00B4268D"/>
    <w:rsid w:val="00B42BF1"/>
    <w:rsid w:val="00B4388E"/>
    <w:rsid w:val="00B51264"/>
    <w:rsid w:val="00B52D02"/>
    <w:rsid w:val="00B54A5A"/>
    <w:rsid w:val="00B56DD4"/>
    <w:rsid w:val="00B6132E"/>
    <w:rsid w:val="00B62BD2"/>
    <w:rsid w:val="00B639AA"/>
    <w:rsid w:val="00B64296"/>
    <w:rsid w:val="00B66861"/>
    <w:rsid w:val="00B67224"/>
    <w:rsid w:val="00B67555"/>
    <w:rsid w:val="00B71473"/>
    <w:rsid w:val="00B83C3F"/>
    <w:rsid w:val="00B83C64"/>
    <w:rsid w:val="00B85D0A"/>
    <w:rsid w:val="00B86851"/>
    <w:rsid w:val="00B869CD"/>
    <w:rsid w:val="00B87D10"/>
    <w:rsid w:val="00B916B2"/>
    <w:rsid w:val="00B918AD"/>
    <w:rsid w:val="00B95BB1"/>
    <w:rsid w:val="00BA4756"/>
    <w:rsid w:val="00BA5EA1"/>
    <w:rsid w:val="00BA6A49"/>
    <w:rsid w:val="00BB0176"/>
    <w:rsid w:val="00BC1553"/>
    <w:rsid w:val="00BC6426"/>
    <w:rsid w:val="00BD4AE2"/>
    <w:rsid w:val="00BD69DE"/>
    <w:rsid w:val="00BD7B50"/>
    <w:rsid w:val="00BE20DE"/>
    <w:rsid w:val="00BE3758"/>
    <w:rsid w:val="00BE4A6A"/>
    <w:rsid w:val="00BF4619"/>
    <w:rsid w:val="00C01E2F"/>
    <w:rsid w:val="00C11B46"/>
    <w:rsid w:val="00C11D4B"/>
    <w:rsid w:val="00C1592B"/>
    <w:rsid w:val="00C168C4"/>
    <w:rsid w:val="00C21181"/>
    <w:rsid w:val="00C212EF"/>
    <w:rsid w:val="00C2592B"/>
    <w:rsid w:val="00C25B35"/>
    <w:rsid w:val="00C304A7"/>
    <w:rsid w:val="00C30FF4"/>
    <w:rsid w:val="00C32266"/>
    <w:rsid w:val="00C32B13"/>
    <w:rsid w:val="00C34EB3"/>
    <w:rsid w:val="00C51464"/>
    <w:rsid w:val="00C517A2"/>
    <w:rsid w:val="00C5545F"/>
    <w:rsid w:val="00C56E55"/>
    <w:rsid w:val="00C64FB2"/>
    <w:rsid w:val="00C664C7"/>
    <w:rsid w:val="00C66AC9"/>
    <w:rsid w:val="00C729E8"/>
    <w:rsid w:val="00C74557"/>
    <w:rsid w:val="00C805EF"/>
    <w:rsid w:val="00C80B46"/>
    <w:rsid w:val="00C8284F"/>
    <w:rsid w:val="00C86B12"/>
    <w:rsid w:val="00C87449"/>
    <w:rsid w:val="00C9083C"/>
    <w:rsid w:val="00C929EB"/>
    <w:rsid w:val="00C945CF"/>
    <w:rsid w:val="00C95BF2"/>
    <w:rsid w:val="00CA2B50"/>
    <w:rsid w:val="00CA61BC"/>
    <w:rsid w:val="00CB0CBC"/>
    <w:rsid w:val="00CB35C4"/>
    <w:rsid w:val="00CC18AE"/>
    <w:rsid w:val="00CC33F3"/>
    <w:rsid w:val="00CC400E"/>
    <w:rsid w:val="00CC4F9D"/>
    <w:rsid w:val="00CC514B"/>
    <w:rsid w:val="00CD1111"/>
    <w:rsid w:val="00CD1E37"/>
    <w:rsid w:val="00CE27E9"/>
    <w:rsid w:val="00CE3412"/>
    <w:rsid w:val="00CE3B30"/>
    <w:rsid w:val="00CE3C30"/>
    <w:rsid w:val="00CF03D5"/>
    <w:rsid w:val="00CF0556"/>
    <w:rsid w:val="00CF08CD"/>
    <w:rsid w:val="00CF630D"/>
    <w:rsid w:val="00D01EEE"/>
    <w:rsid w:val="00D032FB"/>
    <w:rsid w:val="00D100E2"/>
    <w:rsid w:val="00D11BBF"/>
    <w:rsid w:val="00D14BC0"/>
    <w:rsid w:val="00D20BC7"/>
    <w:rsid w:val="00D21E4C"/>
    <w:rsid w:val="00D231FA"/>
    <w:rsid w:val="00D27FC0"/>
    <w:rsid w:val="00D363D0"/>
    <w:rsid w:val="00D4255F"/>
    <w:rsid w:val="00D51867"/>
    <w:rsid w:val="00D51F8F"/>
    <w:rsid w:val="00D55CBD"/>
    <w:rsid w:val="00D56596"/>
    <w:rsid w:val="00D624BC"/>
    <w:rsid w:val="00D637DE"/>
    <w:rsid w:val="00D657F5"/>
    <w:rsid w:val="00D675C6"/>
    <w:rsid w:val="00D71E38"/>
    <w:rsid w:val="00D75674"/>
    <w:rsid w:val="00D75820"/>
    <w:rsid w:val="00D83F1F"/>
    <w:rsid w:val="00D85F2A"/>
    <w:rsid w:val="00D90A1F"/>
    <w:rsid w:val="00D94AF3"/>
    <w:rsid w:val="00D95747"/>
    <w:rsid w:val="00D95B64"/>
    <w:rsid w:val="00DA188C"/>
    <w:rsid w:val="00DA3C63"/>
    <w:rsid w:val="00DB1BF3"/>
    <w:rsid w:val="00DB2047"/>
    <w:rsid w:val="00DC1E52"/>
    <w:rsid w:val="00DC45DE"/>
    <w:rsid w:val="00DC5C39"/>
    <w:rsid w:val="00DE7E7D"/>
    <w:rsid w:val="00DE7EFB"/>
    <w:rsid w:val="00DF0DA2"/>
    <w:rsid w:val="00DF238E"/>
    <w:rsid w:val="00DF3F20"/>
    <w:rsid w:val="00DF4B8A"/>
    <w:rsid w:val="00DF76A8"/>
    <w:rsid w:val="00E0089B"/>
    <w:rsid w:val="00E06ABB"/>
    <w:rsid w:val="00E1185D"/>
    <w:rsid w:val="00E15CCE"/>
    <w:rsid w:val="00E17772"/>
    <w:rsid w:val="00E21654"/>
    <w:rsid w:val="00E32588"/>
    <w:rsid w:val="00E334A0"/>
    <w:rsid w:val="00E33AB8"/>
    <w:rsid w:val="00E42369"/>
    <w:rsid w:val="00E4253E"/>
    <w:rsid w:val="00E43BC5"/>
    <w:rsid w:val="00E4524D"/>
    <w:rsid w:val="00E4529F"/>
    <w:rsid w:val="00E46F86"/>
    <w:rsid w:val="00E5189D"/>
    <w:rsid w:val="00E54BE9"/>
    <w:rsid w:val="00E62E04"/>
    <w:rsid w:val="00E635D1"/>
    <w:rsid w:val="00E63603"/>
    <w:rsid w:val="00E658DD"/>
    <w:rsid w:val="00E66EFD"/>
    <w:rsid w:val="00E740F5"/>
    <w:rsid w:val="00E74467"/>
    <w:rsid w:val="00E83C3F"/>
    <w:rsid w:val="00E935A7"/>
    <w:rsid w:val="00E94CF8"/>
    <w:rsid w:val="00E977E8"/>
    <w:rsid w:val="00EA0238"/>
    <w:rsid w:val="00EB518E"/>
    <w:rsid w:val="00EB546F"/>
    <w:rsid w:val="00EB6B41"/>
    <w:rsid w:val="00EB7C70"/>
    <w:rsid w:val="00EC2340"/>
    <w:rsid w:val="00EC3B6A"/>
    <w:rsid w:val="00ED4BA8"/>
    <w:rsid w:val="00ED53BD"/>
    <w:rsid w:val="00ED5DFF"/>
    <w:rsid w:val="00EE022D"/>
    <w:rsid w:val="00EE16DB"/>
    <w:rsid w:val="00EE415F"/>
    <w:rsid w:val="00EF0294"/>
    <w:rsid w:val="00EF0902"/>
    <w:rsid w:val="00EF1BFC"/>
    <w:rsid w:val="00EF3B5E"/>
    <w:rsid w:val="00EF3DB5"/>
    <w:rsid w:val="00EF61BD"/>
    <w:rsid w:val="00EF7E86"/>
    <w:rsid w:val="00F00D16"/>
    <w:rsid w:val="00F05022"/>
    <w:rsid w:val="00F11508"/>
    <w:rsid w:val="00F20781"/>
    <w:rsid w:val="00F239F6"/>
    <w:rsid w:val="00F256E4"/>
    <w:rsid w:val="00F26C6A"/>
    <w:rsid w:val="00F27C1D"/>
    <w:rsid w:val="00F4018C"/>
    <w:rsid w:val="00F42A92"/>
    <w:rsid w:val="00F52A00"/>
    <w:rsid w:val="00F54071"/>
    <w:rsid w:val="00F566AF"/>
    <w:rsid w:val="00F56BCB"/>
    <w:rsid w:val="00F63F33"/>
    <w:rsid w:val="00F649F4"/>
    <w:rsid w:val="00F675F9"/>
    <w:rsid w:val="00F73402"/>
    <w:rsid w:val="00F80BDE"/>
    <w:rsid w:val="00F83784"/>
    <w:rsid w:val="00F872A1"/>
    <w:rsid w:val="00F958E3"/>
    <w:rsid w:val="00FA690E"/>
    <w:rsid w:val="00FA710C"/>
    <w:rsid w:val="00FB6EB3"/>
    <w:rsid w:val="00FC33D5"/>
    <w:rsid w:val="00FC5878"/>
    <w:rsid w:val="00FC6A42"/>
    <w:rsid w:val="00FD5418"/>
    <w:rsid w:val="00FD5F84"/>
    <w:rsid w:val="00FE19D7"/>
    <w:rsid w:val="00FE35D7"/>
    <w:rsid w:val="00FE79D0"/>
    <w:rsid w:val="00FF00BC"/>
    <w:rsid w:val="00FF1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B3C1C3"/>
  <w15:chartTrackingRefBased/>
  <w15:docId w15:val="{46A478A3-5526-BC45-B49E-E1C2799B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F91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link w:val="Ttulo2Char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  <w:rPr>
      <w:lang w:val="x-none" w:eastAsia="x-none"/>
    </w:r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62C7E"/>
    <w:pPr>
      <w:tabs>
        <w:tab w:val="left" w:pos="720"/>
        <w:tab w:val="right" w:leader="dot" w:pos="9062"/>
      </w:tabs>
      <w:spacing w:line="360" w:lineRule="auto"/>
      <w:jc w:val="center"/>
    </w:pPr>
    <w:rPr>
      <w:noProof/>
      <w:sz w:val="22"/>
      <w:szCs w:val="24"/>
    </w:rPr>
  </w:style>
  <w:style w:type="paragraph" w:customStyle="1" w:styleId="Agradecimentos">
    <w:name w:val="Agradecimentos"/>
    <w:basedOn w:val="Normal"/>
    <w:rsid w:val="000D7F91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rsid w:val="000D7F91"/>
    <w:pPr>
      <w:ind w:left="240"/>
    </w:pPr>
  </w:style>
  <w:style w:type="paragraph" w:customStyle="1" w:styleId="Epgrafe">
    <w:name w:val="Epígrafe"/>
    <w:basedOn w:val="Normal"/>
    <w:rsid w:val="000D7F91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rsid w:val="000D7F91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rsid w:val="000D7F91"/>
    <w:pPr>
      <w:ind w:left="720"/>
    </w:pPr>
  </w:style>
  <w:style w:type="paragraph" w:styleId="Sumrio5">
    <w:name w:val="toc 5"/>
    <w:basedOn w:val="Normal"/>
    <w:next w:val="Normal"/>
    <w:autoRedefine/>
    <w:semiHidden/>
    <w:rsid w:val="000D7F91"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rsid w:val="000D7F91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rsid w:val="000D7F91"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rsid w:val="000D7F91"/>
    <w:pPr>
      <w:jc w:val="right"/>
    </w:pPr>
  </w:style>
  <w:style w:type="paragraph" w:styleId="Sumrio7">
    <w:name w:val="toc 7"/>
    <w:basedOn w:val="Normal"/>
    <w:next w:val="Normal"/>
    <w:autoRedefine/>
    <w:semiHidden/>
    <w:rsid w:val="000D7F91"/>
    <w:pPr>
      <w:ind w:left="1440"/>
    </w:pPr>
  </w:style>
  <w:style w:type="paragraph" w:customStyle="1" w:styleId="Texto-Resumo">
    <w:name w:val="Texto - Resumo"/>
    <w:basedOn w:val="Normal"/>
    <w:rsid w:val="000D7F91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sid w:val="000D7F91"/>
    <w:rPr>
      <w:vertAlign w:val="superscript"/>
    </w:rPr>
  </w:style>
  <w:style w:type="paragraph" w:styleId="Textodenotaderodap">
    <w:name w:val="footnote text"/>
    <w:basedOn w:val="Normal"/>
    <w:semiHidden/>
    <w:rsid w:val="000D7F91"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rsid w:val="000D7F91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rsid w:val="000D7F91"/>
    <w:pPr>
      <w:jc w:val="right"/>
    </w:pPr>
    <w:rPr>
      <w:sz w:val="20"/>
    </w:rPr>
  </w:style>
  <w:style w:type="paragraph" w:customStyle="1" w:styleId="Legendas">
    <w:name w:val="Legendas"/>
    <w:basedOn w:val="Normal"/>
    <w:rsid w:val="000D7F91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rsid w:val="000D7F91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rsid w:val="000D7F91"/>
    <w:pPr>
      <w:ind w:left="1680"/>
    </w:pPr>
  </w:style>
  <w:style w:type="paragraph" w:styleId="Sumrio9">
    <w:name w:val="toc 9"/>
    <w:basedOn w:val="Normal"/>
    <w:next w:val="Normal"/>
    <w:autoRedefine/>
    <w:semiHidden/>
    <w:rsid w:val="000D7F91"/>
    <w:pPr>
      <w:ind w:left="1920"/>
    </w:pPr>
  </w:style>
  <w:style w:type="paragraph" w:customStyle="1" w:styleId="Sumrio">
    <w:name w:val="Sumário"/>
    <w:basedOn w:val="Normal"/>
    <w:rsid w:val="000D7F91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sid w:val="000D7F91"/>
    <w:rPr>
      <w:color w:val="0000FF"/>
      <w:u w:val="single"/>
    </w:rPr>
  </w:style>
  <w:style w:type="paragraph" w:styleId="Cabealho">
    <w:name w:val="header"/>
    <w:basedOn w:val="Normal"/>
    <w:rsid w:val="000D7F91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5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  <w:lang w:val="x-none" w:eastAsia="x-none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character" w:customStyle="1" w:styleId="apple-converted-space">
    <w:name w:val="apple-converted-space"/>
    <w:basedOn w:val="Fontepargpadro"/>
    <w:rsid w:val="00697840"/>
  </w:style>
  <w:style w:type="paragraph" w:styleId="Textodebalo">
    <w:name w:val="Balloon Text"/>
    <w:basedOn w:val="Normal"/>
    <w:link w:val="TextodebaloChar"/>
    <w:rsid w:val="001522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2233"/>
    <w:rPr>
      <w:rFonts w:ascii="Tahoma" w:hAnsi="Tahoma" w:cs="Tahoma"/>
      <w:snapToGrid w:val="0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3A31D3"/>
    <w:rPr>
      <w:rFonts w:ascii="Arial" w:hAnsi="Arial"/>
      <w:caps/>
      <w:snapToGrid w:val="0"/>
      <w:sz w:val="24"/>
      <w:szCs w:val="24"/>
    </w:rPr>
  </w:style>
  <w:style w:type="character" w:customStyle="1" w:styleId="ned">
    <w:name w:val="ned"/>
    <w:basedOn w:val="Fontepargpadro"/>
    <w:rsid w:val="005E65C8"/>
  </w:style>
  <w:style w:type="paragraph" w:styleId="NormalWeb">
    <w:name w:val="Normal (Web)"/>
    <w:basedOn w:val="Normal"/>
    <w:uiPriority w:val="99"/>
    <w:unhideWhenUsed/>
    <w:rsid w:val="0090212D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nfase">
    <w:name w:val="Emphasis"/>
    <w:basedOn w:val="Fontepargpadro"/>
    <w:uiPriority w:val="20"/>
    <w:qFormat/>
    <w:rsid w:val="00A77ACB"/>
    <w:rPr>
      <w:i/>
      <w:iCs/>
    </w:rPr>
  </w:style>
  <w:style w:type="paragraph" w:customStyle="1" w:styleId="Default">
    <w:name w:val="Default"/>
    <w:rsid w:val="005F76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D624BC"/>
    <w:pPr>
      <w:spacing w:after="200"/>
    </w:pPr>
    <w:rPr>
      <w:b/>
      <w:bCs/>
      <w:color w:val="4F81BD"/>
      <w:sz w:val="18"/>
      <w:szCs w:val="18"/>
    </w:rPr>
  </w:style>
  <w:style w:type="character" w:styleId="Forte">
    <w:name w:val="Strong"/>
    <w:basedOn w:val="Fontepargpadro"/>
    <w:uiPriority w:val="22"/>
    <w:qFormat/>
    <w:rsid w:val="00D624BC"/>
    <w:rPr>
      <w:b/>
      <w:bCs/>
    </w:rPr>
  </w:style>
  <w:style w:type="paragraph" w:styleId="PargrafodaLista">
    <w:name w:val="List Paragraph"/>
    <w:basedOn w:val="Normal"/>
    <w:uiPriority w:val="34"/>
    <w:qFormat/>
    <w:rsid w:val="001168E5"/>
    <w:pPr>
      <w:ind w:left="720"/>
      <w:contextualSpacing/>
    </w:pPr>
  </w:style>
  <w:style w:type="character" w:customStyle="1" w:styleId="Ttulo3Char">
    <w:name w:val="Título 3 Char"/>
    <w:link w:val="Ttulo3"/>
    <w:rsid w:val="00637A27"/>
    <w:rPr>
      <w:rFonts w:ascii="Arial" w:hAnsi="Arial"/>
      <w:snapToGrid w:val="0"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B68EC"/>
    <w:rPr>
      <w:color w:val="808080"/>
      <w:shd w:val="clear" w:color="auto" w:fill="E6E6E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2047"/>
    <w:pPr>
      <w:keepLines/>
      <w:pageBreakBefore w:val="0"/>
      <w:widowControl/>
      <w:numPr>
        <w:numId w:val="0"/>
      </w:numPr>
      <w:tabs>
        <w:tab w:val="clear" w:pos="227"/>
      </w:tabs>
      <w:spacing w:before="240" w:after="0" w:line="259" w:lineRule="auto"/>
      <w:jc w:val="left"/>
      <w:outlineLvl w:val="9"/>
    </w:pPr>
    <w:rPr>
      <w:rFonts w:ascii="Cambria" w:hAnsi="Cambria"/>
      <w:b w:val="0"/>
      <w:caps w:val="0"/>
      <w:snapToGrid/>
      <w:color w:val="365F91"/>
      <w:kern w:val="0"/>
      <w:sz w:val="32"/>
      <w:szCs w:val="32"/>
    </w:rPr>
  </w:style>
  <w:style w:type="character" w:customStyle="1" w:styleId="sg-text">
    <w:name w:val="sg-text"/>
    <w:basedOn w:val="Fontepargpadro"/>
    <w:rsid w:val="00D2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Desktop\ADS%2520Unopar\2&#186;%2520per&#237;odo\Portif&#243;lio%2520individual\modelo%2520individual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ED01B-8029-4873-B439-1559909E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modelo%20individual</Template>
  <TotalTime>0</TotalTime>
  <Pages>14</Pages>
  <Words>1650</Words>
  <Characters>8913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ABNT - UNOPAR - Completo</vt:lpstr>
    </vt:vector>
  </TitlesOfParts>
  <Company/>
  <LinksUpToDate>false</LinksUpToDate>
  <CharactersWithSpaces>10542</CharactersWithSpaces>
  <SharedDoc>false</SharedDoc>
  <HyperlinkBase/>
  <HLinks>
    <vt:vector size="102" baseType="variant">
      <vt:variant>
        <vt:i4>2293863</vt:i4>
      </vt:variant>
      <vt:variant>
        <vt:i4>69</vt:i4>
      </vt:variant>
      <vt:variant>
        <vt:i4>0</vt:i4>
      </vt:variant>
      <vt:variant>
        <vt:i4>5</vt:i4>
      </vt:variant>
      <vt:variant>
        <vt:lpwstr>https://administradores.com.br/artigos/os-tipos-de-conhecimento-explicito-e-tacito</vt:lpwstr>
      </vt:variant>
      <vt:variant>
        <vt:lpwstr/>
      </vt:variant>
      <vt:variant>
        <vt:i4>4063270</vt:i4>
      </vt:variant>
      <vt:variant>
        <vt:i4>66</vt:i4>
      </vt:variant>
      <vt:variant>
        <vt:i4>0</vt:i4>
      </vt:variant>
      <vt:variant>
        <vt:i4>5</vt:i4>
      </vt:variant>
      <vt:variant>
        <vt:lpwstr>https://novonegocio.com.br/ideias-de-negocios/montar-pet-shop/</vt:lpwstr>
      </vt:variant>
      <vt:variant>
        <vt:lpwstr/>
      </vt:variant>
      <vt:variant>
        <vt:i4>7667749</vt:i4>
      </vt:variant>
      <vt:variant>
        <vt:i4>63</vt:i4>
      </vt:variant>
      <vt:variant>
        <vt:i4>0</vt:i4>
      </vt:variant>
      <vt:variant>
        <vt:i4>5</vt:i4>
      </vt:variant>
      <vt:variant>
        <vt:lpwstr>https://www.mandae.com.br/blog/etiquetas-rfid-como-funcionam-e-quais-sao-as-suas-vantagens/</vt:lpwstr>
      </vt:variant>
      <vt:variant>
        <vt:lpwstr/>
      </vt:variant>
      <vt:variant>
        <vt:i4>3014770</vt:i4>
      </vt:variant>
      <vt:variant>
        <vt:i4>60</vt:i4>
      </vt:variant>
      <vt:variant>
        <vt:i4>0</vt:i4>
      </vt:variant>
      <vt:variant>
        <vt:i4>5</vt:i4>
      </vt:variant>
      <vt:variant>
        <vt:lpwstr>http://www.felipesilveira.com.br/2010/03/comecando-a-desenvolver-aplicativos-para-android/</vt:lpwstr>
      </vt:variant>
      <vt:variant>
        <vt:lpwstr/>
      </vt:variant>
      <vt:variant>
        <vt:i4>6815863</vt:i4>
      </vt:variant>
      <vt:variant>
        <vt:i4>57</vt:i4>
      </vt:variant>
      <vt:variant>
        <vt:i4>0</vt:i4>
      </vt:variant>
      <vt:variant>
        <vt:i4>5</vt:i4>
      </vt:variant>
      <vt:variant>
        <vt:lpwstr>http://www.devmedia.com.br/desenvolvendo-uma-aplicacao-passo-a-passo/27337</vt:lpwstr>
      </vt:variant>
      <vt:variant>
        <vt:lpwstr/>
      </vt:variant>
      <vt:variant>
        <vt:i4>2883705</vt:i4>
      </vt:variant>
      <vt:variant>
        <vt:i4>54</vt:i4>
      </vt:variant>
      <vt:variant>
        <vt:i4>0</vt:i4>
      </vt:variant>
      <vt:variant>
        <vt:i4>5</vt:i4>
      </vt:variant>
      <vt:variant>
        <vt:lpwstr>https://pequenosnegocioslucrativos.com.br/como-montar-um-pet-shop/</vt:lpwstr>
      </vt:variant>
      <vt:variant>
        <vt:lpwstr/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_Toc19605512</vt:lpwstr>
      </vt:variant>
      <vt:variant>
        <vt:i4>1703987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_Toc19605511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_Toc19605505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_Toc19605504</vt:lpwstr>
      </vt:variant>
      <vt:variant>
        <vt:i4>1572914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_Toc19605503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_Toc19605497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_Toc19605496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_Toc19605495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_Toc19605494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_Toc19605493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_Toc19605492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cp:lastModifiedBy>Consultoria</cp:lastModifiedBy>
  <cp:revision>3</cp:revision>
  <cp:lastPrinted>2005-07-01T13:13:00Z</cp:lastPrinted>
  <dcterms:created xsi:type="dcterms:W3CDTF">2020-03-18T14:13:00Z</dcterms:created>
  <dcterms:modified xsi:type="dcterms:W3CDTF">2020-03-18T14:18:00Z</dcterms:modified>
</cp:coreProperties>
</file>